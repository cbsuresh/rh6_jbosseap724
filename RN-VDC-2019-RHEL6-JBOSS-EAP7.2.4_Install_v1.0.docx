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015"/>
        <w:gridCol w:w="622"/>
        <w:gridCol w:w="3607"/>
        <w:gridCol w:w="2826"/>
      </w:tblGrid>
      <w:tr w:rsidR="002302BC" w:rsidRPr="005A1391" w14:paraId="34E41AEA" w14:textId="77777777" w:rsidTr="00584303">
        <w:tc>
          <w:tcPr>
            <w:tcW w:w="3085" w:type="dxa"/>
            <w:tcBorders>
              <w:bottom w:val="single" w:sz="4" w:space="0" w:color="000000" w:themeColor="text1"/>
              <w:right w:val="nil"/>
            </w:tcBorders>
          </w:tcPr>
          <w:p w14:paraId="277610C9" w14:textId="77777777" w:rsidR="002302BC" w:rsidRPr="005A1391" w:rsidRDefault="002302BC" w:rsidP="00130A33">
            <w:pPr>
              <w:pStyle w:val="Style8-Cour9Underlinewords"/>
            </w:pPr>
          </w:p>
        </w:tc>
        <w:tc>
          <w:tcPr>
            <w:tcW w:w="432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14:paraId="776EA6D7" w14:textId="77777777" w:rsidR="002302BC" w:rsidRPr="005A1391" w:rsidRDefault="000010C0" w:rsidP="000010C0">
            <w:pPr>
              <w:pStyle w:val="T1"/>
              <w:tabs>
                <w:tab w:val="left" w:pos="1530"/>
                <w:tab w:val="center" w:pos="2045"/>
              </w:tabs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ab/>
            </w:r>
            <w:r>
              <w:rPr>
                <w:rFonts w:ascii="Verdana" w:hAnsi="Verdana"/>
                <w:sz w:val="18"/>
                <w:szCs w:val="18"/>
              </w:rPr>
              <w:tab/>
            </w:r>
            <w:r w:rsidR="002302BC" w:rsidRPr="005A1391">
              <w:rPr>
                <w:rFonts w:ascii="Verdana" w:hAnsi="Verdana"/>
                <w:sz w:val="18"/>
                <w:szCs w:val="18"/>
              </w:rPr>
              <w:t>FS – CIO</w:t>
            </w:r>
          </w:p>
          <w:p w14:paraId="6B036C4E" w14:textId="77777777" w:rsidR="00250B29" w:rsidRPr="005A1391" w:rsidRDefault="00361B61" w:rsidP="004D1BE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 xml:space="preserve"> </w:t>
            </w:r>
            <w:bookmarkStart w:id="0" w:name="NOTICE_TYPE"/>
            <w:sdt>
              <w:sdtPr>
                <w:rPr>
                  <w:rFonts w:ascii="Verdana" w:hAnsi="Verdana"/>
                  <w:sz w:val="18"/>
                  <w:szCs w:val="18"/>
                </w:rPr>
                <w:alias w:val="Notice Type"/>
                <w:tag w:val="Notice Type"/>
                <w:id w:val="274315969"/>
                <w:placeholder>
                  <w:docPart w:val="AEEB776CEB84428DB16CD015DC4AEE30"/>
                </w:placeholder>
                <w:dataBinding w:xpath="/root[1]/noticeInformation[1]/noticeType[1]" w:storeItemID="{D6155B6F-3DC9-45F8-AC2C-D273D2609EB2}"/>
                <w:dropDownList w:lastValue="RN-">
                  <w:listItem w:displayText="APPLICATION RELEASE NOTICE" w:value="ARN-"/>
                  <w:listItem w:displayText="LIVE ENVIRONMENT MODIFICATION" w:value="LEM-"/>
                  <w:listItem w:displayText="RELEASE NOTICE" w:value="RN-"/>
                </w:dropDownList>
              </w:sdtPr>
              <w:sdtEndPr/>
              <w:sdtContent>
                <w:r w:rsidR="0070058E">
                  <w:rPr>
                    <w:rFonts w:ascii="Verdana" w:hAnsi="Verdana"/>
                    <w:sz w:val="18"/>
                    <w:szCs w:val="18"/>
                  </w:rPr>
                  <w:t>RELEASE NOTICE</w:t>
                </w:r>
              </w:sdtContent>
            </w:sdt>
            <w:bookmarkEnd w:id="0"/>
          </w:p>
          <w:p w14:paraId="7D5EE33E" w14:textId="77777777" w:rsidR="002302BC" w:rsidRPr="005A1391" w:rsidRDefault="00250B29" w:rsidP="0050595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302BC" w:rsidRPr="005A1391">
              <w:rPr>
                <w:rFonts w:ascii="Verdana" w:hAnsi="Verdana"/>
                <w:sz w:val="18"/>
                <w:szCs w:val="18"/>
              </w:rPr>
              <w:t>(6610-7)</w:t>
            </w:r>
          </w:p>
          <w:p w14:paraId="3C40CBEB" w14:textId="77777777" w:rsidR="006F48A0" w:rsidRPr="005A1391" w:rsidRDefault="006F48A0" w:rsidP="002302B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bottom w:val="single" w:sz="4" w:space="0" w:color="000000" w:themeColor="text1"/>
            </w:tcBorders>
          </w:tcPr>
          <w:p w14:paraId="1CDBBCBB" w14:textId="77777777" w:rsidR="002302BC" w:rsidRPr="005A1391" w:rsidRDefault="002302BC" w:rsidP="002302B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302BC" w:rsidRPr="005A1391" w14:paraId="349B6B66" w14:textId="77777777" w:rsidTr="00562ACB">
        <w:sdt>
          <w:sdtPr>
            <w:rPr>
              <w:rFonts w:ascii="Verdana" w:hAnsi="Verdana"/>
              <w:sz w:val="18"/>
              <w:szCs w:val="18"/>
            </w:rPr>
            <w:alias w:val="Notice Date"/>
            <w:tag w:val="Notice Date"/>
            <w:id w:val="178559437"/>
            <w:lock w:val="sdtLocked"/>
            <w:placeholder>
              <w:docPart w:val="EDCA85BF4ABD4A89B6E4DFFA46D4A19C"/>
            </w:placeholder>
            <w:dataBinding w:xpath="/root[1]/noticeInformation[1]/noticeDate[1]" w:storeItemID="{D6155B6F-3DC9-45F8-AC2C-D273D2609EB2}"/>
            <w:date w:fullDate="2019-10-23T00:00:00Z">
              <w:dateFormat w:val="MMMM d, yyyy"/>
              <w:lid w:val="en-US"/>
              <w:storeMappedDataAs w:val="date"/>
              <w:calendar w:val="gregorian"/>
            </w:date>
          </w:sdtPr>
          <w:sdtEndPr/>
          <w:sdtContent>
            <w:tc>
              <w:tcPr>
                <w:tcW w:w="3085" w:type="dxa"/>
                <w:tcBorders>
                  <w:bottom w:val="single" w:sz="4" w:space="0" w:color="000000" w:themeColor="text1"/>
                </w:tcBorders>
                <w:shd w:val="clear" w:color="auto" w:fill="E6DDC8"/>
                <w:vAlign w:val="center"/>
              </w:tcPr>
              <w:p w14:paraId="2DE959B4" w14:textId="3CF88DE0" w:rsidR="002302BC" w:rsidRPr="005A1391" w:rsidRDefault="00CC32E2" w:rsidP="00377F96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October 23, 2019</w:t>
                </w:r>
              </w:p>
            </w:tc>
          </w:sdtContent>
        </w:sdt>
        <w:tc>
          <w:tcPr>
            <w:tcW w:w="4320" w:type="dxa"/>
            <w:gridSpan w:val="2"/>
            <w:tcBorders>
              <w:bottom w:val="single" w:sz="4" w:space="0" w:color="000000" w:themeColor="text1"/>
            </w:tcBorders>
            <w:shd w:val="clear" w:color="auto" w:fill="E6DDC8"/>
            <w:vAlign w:val="center"/>
          </w:tcPr>
          <w:p w14:paraId="6C2307EF" w14:textId="77777777" w:rsidR="002302BC" w:rsidRPr="005A1391" w:rsidRDefault="002302BC" w:rsidP="00F332A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A1391">
              <w:rPr>
                <w:rFonts w:ascii="Verdana" w:hAnsi="Verdana"/>
                <w:b/>
                <w:sz w:val="18"/>
                <w:szCs w:val="18"/>
              </w:rPr>
              <w:t>CIO – ISO</w:t>
            </w:r>
          </w:p>
        </w:tc>
        <w:tc>
          <w:tcPr>
            <w:tcW w:w="2905" w:type="dxa"/>
            <w:tcBorders>
              <w:bottom w:val="single" w:sz="4" w:space="0" w:color="000000" w:themeColor="text1"/>
            </w:tcBorders>
            <w:shd w:val="clear" w:color="auto" w:fill="E6DDC8"/>
            <w:vAlign w:val="center"/>
          </w:tcPr>
          <w:p w14:paraId="16F448D9" w14:textId="386F9D26" w:rsidR="002302BC" w:rsidRPr="005A1391" w:rsidRDefault="003549C6" w:rsidP="00A835ED">
            <w:pPr>
              <w:jc w:val="right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Short Notice Type"/>
                <w:tag w:val="Short Notice Type"/>
                <w:id w:val="83677146"/>
                <w:lock w:val="sdtContentLocked"/>
                <w:placeholder>
                  <w:docPart w:val="316417D7E764480FB5703AC19708AC51"/>
                </w:placeholder>
                <w:dataBinding w:xpath="/root[1]/noticeInformation[1]/noticeType[1]" w:storeItemID="{D6155B6F-3DC9-45F8-AC2C-D273D2609EB2}"/>
                <w:dropDownList w:lastValue="RN-">
                  <w:listItem w:displayText="ARN-" w:value="ARN-"/>
                  <w:listItem w:displayText="LEM-" w:value="LEM-"/>
                  <w:listItem w:displayText="RN-" w:value="RN-"/>
                </w:dropDownList>
              </w:sdtPr>
              <w:sdtEndPr/>
              <w:sdtContent>
                <w:r w:rsidR="00C02CFC">
                  <w:rPr>
                    <w:rFonts w:ascii="Verdana" w:hAnsi="Verdana"/>
                    <w:color w:val="000000" w:themeColor="text1"/>
                    <w:sz w:val="18"/>
                    <w:szCs w:val="18"/>
                  </w:rPr>
                  <w:t>RN-</w:t>
                </w:r>
              </w:sdtContent>
            </w:sdt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NoticeDate"/>
                <w:tag w:val="NoticeDate"/>
                <w:id w:val="149615016"/>
                <w:lock w:val="sdtContentLocked"/>
                <w:placeholder>
                  <w:docPart w:val="1C46ACE1727D4747A3940BB3D0520D00"/>
                </w:placeholder>
                <w:dataBinding w:xpath="/root[1]/noticeInformation[1]/noticeDate[1]" w:storeItemID="{D6155B6F-3DC9-45F8-AC2C-D273D2609EB2}"/>
                <w:date w:fullDate="2019-10-23T00:00:00Z">
                  <w:dateFormat w:val="yyyy-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70D95">
                  <w:rPr>
                    <w:rFonts w:ascii="Verdana" w:hAnsi="Verdana"/>
                    <w:color w:val="000000" w:themeColor="text1"/>
                    <w:sz w:val="18"/>
                    <w:szCs w:val="18"/>
                  </w:rPr>
                  <w:t>2019-</w:t>
                </w:r>
              </w:sdtContent>
            </w:sdt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Notice Number"/>
                <w:tag w:val="Notice Number"/>
                <w:id w:val="64571290"/>
                <w:lock w:val="sdtLocked"/>
                <w:placeholder>
                  <w:docPart w:val="3EC58255341E422BBCAE5F739A8882EA"/>
                </w:placeholder>
                <w:dataBinding w:xpath="/root[1]/noticeInformation[1]/noticeNumber[1]" w:storeItemID="{D6155B6F-3DC9-45F8-AC2C-D273D2609EB2}"/>
                <w:text/>
              </w:sdtPr>
              <w:sdtEndPr/>
              <w:sdtContent>
                <w:r w:rsidR="008155E3">
                  <w:rPr>
                    <w:rFonts w:ascii="Verdana" w:hAnsi="Verdana"/>
                    <w:color w:val="000000" w:themeColor="text1"/>
                    <w:sz w:val="18"/>
                    <w:szCs w:val="18"/>
                  </w:rPr>
                  <w:t>Web-??</w:t>
                </w:r>
              </w:sdtContent>
            </w:sdt>
          </w:p>
        </w:tc>
      </w:tr>
      <w:tr w:rsidR="002302BC" w:rsidRPr="005A1391" w14:paraId="3DAF3327" w14:textId="77777777" w:rsidTr="00562ACB">
        <w:tc>
          <w:tcPr>
            <w:tcW w:w="3715" w:type="dxa"/>
            <w:gridSpan w:val="2"/>
            <w:tcBorders>
              <w:bottom w:val="nil"/>
              <w:right w:val="nil"/>
            </w:tcBorders>
          </w:tcPr>
          <w:p w14:paraId="4973F53B" w14:textId="77777777" w:rsidR="002302BC" w:rsidRPr="00BD3654" w:rsidRDefault="00DF7244" w:rsidP="004D47C2">
            <w:pPr>
              <w:rPr>
                <w:rStyle w:val="Hyperlink"/>
                <w:rFonts w:ascii="Verdana" w:hAnsi="Verdana"/>
                <w:sz w:val="18"/>
                <w:szCs w:val="18"/>
              </w:rPr>
            </w:pPr>
            <w:bookmarkStart w:id="1" w:name="RELEASE_INFORMATION"/>
            <w:bookmarkEnd w:id="1"/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Subject:</w:t>
            </w:r>
          </w:p>
        </w:tc>
        <w:tc>
          <w:tcPr>
            <w:tcW w:w="6595" w:type="dxa"/>
            <w:gridSpan w:val="2"/>
            <w:tcBorders>
              <w:left w:val="nil"/>
              <w:bottom w:val="nil"/>
            </w:tcBorders>
          </w:tcPr>
          <w:p w14:paraId="0093B5B9" w14:textId="0C67F349" w:rsidR="002302BC" w:rsidRPr="008D015A" w:rsidRDefault="003549C6" w:rsidP="001D4544">
            <w:pPr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Subject"/>
                <w:tag w:val="Subject"/>
                <w:id w:val="178559304"/>
                <w:lock w:val="sdtLocked"/>
                <w:placeholder>
                  <w:docPart w:val="62CDD36C8D234A599B6FE419687C4672"/>
                </w:placeholder>
                <w:text/>
              </w:sdtPr>
              <w:sdtEndPr/>
              <w:sdtContent>
                <w:r w:rsidR="006553F9">
                  <w:rPr>
                    <w:rFonts w:ascii="Verdana" w:hAnsi="Verdana"/>
                    <w:sz w:val="18"/>
                    <w:szCs w:val="18"/>
                  </w:rPr>
                  <w:t xml:space="preserve">Install </w:t>
                </w:r>
                <w:r w:rsidR="005425B1">
                  <w:rPr>
                    <w:rFonts w:ascii="Verdana" w:hAnsi="Verdana"/>
                    <w:sz w:val="18"/>
                    <w:szCs w:val="18"/>
                  </w:rPr>
                  <w:t>JBOSS EAP</w:t>
                </w:r>
                <w:r w:rsidR="001E6A49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  <w:r w:rsidR="006553F9">
                  <w:rPr>
                    <w:rFonts w:ascii="Verdana" w:hAnsi="Verdana"/>
                    <w:sz w:val="18"/>
                    <w:szCs w:val="18"/>
                  </w:rPr>
                  <w:t>7.2.</w:t>
                </w:r>
                <w:r w:rsidR="001D0AC9">
                  <w:rPr>
                    <w:rFonts w:ascii="Verdana" w:hAnsi="Verdana"/>
                    <w:sz w:val="18"/>
                    <w:szCs w:val="18"/>
                  </w:rPr>
                  <w:t>4</w:t>
                </w:r>
                <w:r w:rsidR="006553F9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  <w:r w:rsidR="00CA0EF7">
                  <w:rPr>
                    <w:rFonts w:ascii="Verdana" w:hAnsi="Verdana"/>
                    <w:sz w:val="18"/>
                    <w:szCs w:val="18"/>
                  </w:rPr>
                  <w:t>on RHEL</w:t>
                </w:r>
                <w:r w:rsidR="006553F9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  <w:r w:rsidR="001D0AC9">
                  <w:rPr>
                    <w:rFonts w:ascii="Verdana" w:hAnsi="Verdana"/>
                    <w:sz w:val="18"/>
                    <w:szCs w:val="18"/>
                  </w:rPr>
                  <w:t>6</w:t>
                </w:r>
                <w:r w:rsidR="006553F9">
                  <w:rPr>
                    <w:rFonts w:ascii="Verdana" w:hAnsi="Verdana"/>
                    <w:sz w:val="18"/>
                    <w:szCs w:val="18"/>
                  </w:rPr>
                  <w:t>.x</w:t>
                </w:r>
                <w:r w:rsidR="00070313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2302BC" w:rsidRPr="005A1391" w14:paraId="34018309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054A3ACF" w14:textId="77777777" w:rsidR="002302BC" w:rsidRPr="00BD3654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Purpose: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Purpose"/>
            <w:tag w:val="Purpose"/>
            <w:id w:val="261152253"/>
            <w:lock w:val="sdtLocked"/>
            <w:placeholder>
              <w:docPart w:val="48A1486CBC2D4881BF7C0D0B0288514F"/>
            </w:placeholder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0BBEDBC3" w14:textId="3DF48AD4" w:rsidR="002302BC" w:rsidRPr="008D015A" w:rsidRDefault="009B7919" w:rsidP="001D4544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Det</w:t>
                </w:r>
                <w:r w:rsidR="007C53F0">
                  <w:rPr>
                    <w:rFonts w:ascii="Verdana" w:hAnsi="Verdana"/>
                    <w:sz w:val="18"/>
                    <w:szCs w:val="18"/>
                  </w:rPr>
                  <w:t xml:space="preserve">ailed instructions on </w:t>
                </w:r>
                <w:r w:rsidR="006553F9">
                  <w:rPr>
                    <w:rFonts w:ascii="Verdana" w:hAnsi="Verdana"/>
                    <w:sz w:val="18"/>
                    <w:szCs w:val="18"/>
                  </w:rPr>
                  <w:t>installing</w:t>
                </w:r>
                <w:r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  <w:r w:rsidR="003A610D">
                  <w:rPr>
                    <w:rFonts w:ascii="Verdana" w:hAnsi="Verdana"/>
                    <w:sz w:val="18"/>
                    <w:szCs w:val="18"/>
                  </w:rPr>
                  <w:t xml:space="preserve">JBOSS </w:t>
                </w:r>
                <w:r w:rsidR="00FA020C">
                  <w:rPr>
                    <w:rFonts w:ascii="Verdana" w:hAnsi="Verdana"/>
                    <w:sz w:val="18"/>
                    <w:szCs w:val="18"/>
                  </w:rPr>
                  <w:t xml:space="preserve">Enterprise </w:t>
                </w:r>
                <w:r w:rsidR="003A610D">
                  <w:rPr>
                    <w:rFonts w:ascii="Verdana" w:hAnsi="Verdana"/>
                    <w:sz w:val="18"/>
                    <w:szCs w:val="18"/>
                  </w:rPr>
                  <w:t>Application Server with Enter</w:t>
                </w:r>
                <w:r w:rsidR="008155E3">
                  <w:rPr>
                    <w:rFonts w:ascii="Verdana" w:hAnsi="Verdana"/>
                    <w:sz w:val="18"/>
                    <w:szCs w:val="18"/>
                  </w:rPr>
                  <w:t xml:space="preserve">prise Application </w:t>
                </w:r>
                <w:proofErr w:type="gramStart"/>
                <w:r w:rsidR="008155E3">
                  <w:rPr>
                    <w:rFonts w:ascii="Verdana" w:hAnsi="Verdana"/>
                    <w:sz w:val="18"/>
                    <w:szCs w:val="18"/>
                  </w:rPr>
                  <w:t>Platform</w:t>
                </w:r>
                <w:r w:rsidR="00FA020C">
                  <w:rPr>
                    <w:rFonts w:ascii="Verdana" w:hAnsi="Verdana"/>
                    <w:sz w:val="18"/>
                    <w:szCs w:val="18"/>
                  </w:rPr>
                  <w:t>(</w:t>
                </w:r>
                <w:proofErr w:type="gramEnd"/>
                <w:r w:rsidR="00FA020C">
                  <w:rPr>
                    <w:rFonts w:ascii="Verdana" w:hAnsi="Verdana"/>
                    <w:sz w:val="18"/>
                    <w:szCs w:val="18"/>
                  </w:rPr>
                  <w:t>EAP)</w:t>
                </w:r>
                <w:r w:rsidR="008155E3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  <w:r w:rsidR="006553F9">
                  <w:rPr>
                    <w:rFonts w:ascii="Verdana" w:hAnsi="Verdana"/>
                    <w:sz w:val="18"/>
                    <w:szCs w:val="18"/>
                  </w:rPr>
                  <w:t>7.2.</w:t>
                </w:r>
                <w:r w:rsidR="001D0AC9">
                  <w:rPr>
                    <w:rFonts w:ascii="Verdana" w:hAnsi="Verdana"/>
                    <w:sz w:val="18"/>
                    <w:szCs w:val="18"/>
                  </w:rPr>
                  <w:t>4</w:t>
                </w:r>
                <w:r w:rsidR="007C53F0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  <w:r>
                  <w:rPr>
                    <w:rFonts w:ascii="Verdana" w:hAnsi="Verdana"/>
                    <w:sz w:val="18"/>
                    <w:szCs w:val="18"/>
                  </w:rPr>
                  <w:t xml:space="preserve">on </w:t>
                </w:r>
                <w:r w:rsidR="00BC6012">
                  <w:rPr>
                    <w:rFonts w:ascii="Verdana" w:hAnsi="Verdana"/>
                    <w:sz w:val="18"/>
                    <w:szCs w:val="18"/>
                  </w:rPr>
                  <w:t xml:space="preserve">RHEL </w:t>
                </w:r>
                <w:r w:rsidR="001D0AC9">
                  <w:rPr>
                    <w:rFonts w:ascii="Verdana" w:hAnsi="Verdana"/>
                    <w:sz w:val="18"/>
                    <w:szCs w:val="18"/>
                  </w:rPr>
                  <w:t>6</w:t>
                </w:r>
                <w:r w:rsidR="006553F9">
                  <w:rPr>
                    <w:rFonts w:ascii="Verdana" w:hAnsi="Verdana"/>
                    <w:sz w:val="18"/>
                    <w:szCs w:val="18"/>
                  </w:rPr>
                  <w:t>.</w:t>
                </w:r>
                <w:r w:rsidR="00BC6012">
                  <w:rPr>
                    <w:rFonts w:ascii="Verdana" w:hAnsi="Verdana"/>
                    <w:sz w:val="18"/>
                    <w:szCs w:val="18"/>
                  </w:rPr>
                  <w:t>x</w:t>
                </w:r>
                <w:r>
                  <w:rPr>
                    <w:rFonts w:ascii="Verdana" w:hAnsi="Verdana"/>
                    <w:sz w:val="18"/>
                    <w:szCs w:val="18"/>
                  </w:rPr>
                  <w:t xml:space="preserve"> servers.</w:t>
                </w:r>
              </w:p>
            </w:tc>
          </w:sdtContent>
        </w:sdt>
      </w:tr>
      <w:tr w:rsidR="002302BC" w:rsidRPr="005A1391" w14:paraId="46033111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390CB6C7" w14:textId="77777777" w:rsidR="002302BC" w:rsidRPr="00BD3654" w:rsidRDefault="007E357A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 xml:space="preserve">Support </w:t>
            </w:r>
            <w:r w:rsidR="00DF7244"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Contact: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upport Contact"/>
            <w:tag w:val="Support Contact"/>
            <w:id w:val="357229568"/>
            <w:placeholder>
              <w:docPart w:val="5E2EE766B10A4B6F9910305EA7C2F166"/>
            </w:placeholder>
            <w:comboBox>
              <w:listItem w:value="Enter contact information or choose from the list."/>
            </w:comboBox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37CCC736" w14:textId="77777777" w:rsidR="002302BC" w:rsidRPr="008D015A" w:rsidRDefault="00421949" w:rsidP="005E2A8B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Suresh Chorampalli (</w:t>
                </w:r>
                <w:r w:rsidR="005E2A8B">
                  <w:rPr>
                    <w:rFonts w:ascii="Verdana" w:hAnsi="Verdana"/>
                    <w:sz w:val="18"/>
                    <w:szCs w:val="18"/>
                  </w:rPr>
                  <w:t>303-335-0196)</w:t>
                </w:r>
                <w:r>
                  <w:rPr>
                    <w:rFonts w:ascii="Verdana" w:hAnsi="Verdana"/>
                    <w:sz w:val="18"/>
                    <w:szCs w:val="18"/>
                  </w:rPr>
                  <w:t xml:space="preserve"> schorampalli@fs.fed.us</w:t>
                </w:r>
              </w:p>
            </w:tc>
          </w:sdtContent>
        </w:sdt>
      </w:tr>
      <w:tr w:rsidR="002302BC" w:rsidRPr="005A1391" w14:paraId="16983311" w14:textId="77777777" w:rsidTr="00377F96">
        <w:trPr>
          <w:trHeight w:val="693"/>
        </w:trPr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037E39D6" w14:textId="77777777" w:rsidR="002302BC" w:rsidRPr="00BD3654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Application Sponsor: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Application Sponsor"/>
            <w:tag w:val="Application Sponsor"/>
            <w:id w:val="178559312"/>
            <w:lock w:val="sdtLocked"/>
            <w:placeholder>
              <w:docPart w:val="9691ED1BE8CD4A7F9818AD04C4DA2B60"/>
            </w:placeholder>
            <w:text/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1C7D865C" w14:textId="15F79940" w:rsidR="002302BC" w:rsidRPr="008D015A" w:rsidRDefault="001D4544" w:rsidP="00B45ECC">
                <w:pPr>
                  <w:rPr>
                    <w:rFonts w:ascii="Verdana" w:hAnsi="Verdana"/>
                    <w:sz w:val="18"/>
                    <w:szCs w:val="18"/>
                  </w:rPr>
                </w:pPr>
                <w:r w:rsidRPr="00233630">
                  <w:rPr>
                    <w:rFonts w:ascii="Verdana" w:hAnsi="Verdana"/>
                    <w:sz w:val="18"/>
                    <w:szCs w:val="18"/>
                  </w:rPr>
                  <w:t>David Dupre (505-438-5342) drdupre@fs.fed.us</w:t>
                </w:r>
              </w:p>
            </w:tc>
          </w:sdtContent>
        </w:sdt>
      </w:tr>
      <w:tr w:rsidR="002302BC" w:rsidRPr="005A1391" w14:paraId="33B9E832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67EBDD21" w14:textId="77777777" w:rsidR="002302BC" w:rsidRPr="00BD3654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OS Level: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OS Level"/>
            <w:tag w:val="OS Level"/>
            <w:id w:val="178559311"/>
            <w:lock w:val="sdtLocked"/>
            <w:placeholder>
              <w:docPart w:val="4726AFC27CA04549BE58D24B753A05E4"/>
            </w:placeholder>
            <w:text/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5E8F1F8A" w14:textId="7EA075E4" w:rsidR="002302BC" w:rsidRPr="008D015A" w:rsidRDefault="00BC6012" w:rsidP="00BC601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 xml:space="preserve">RHEL </w:t>
                </w:r>
                <w:r w:rsidR="00346A68">
                  <w:rPr>
                    <w:rFonts w:ascii="Verdana" w:hAnsi="Verdana"/>
                    <w:sz w:val="18"/>
                    <w:szCs w:val="18"/>
                  </w:rPr>
                  <w:t>6</w:t>
                </w:r>
                <w:r>
                  <w:rPr>
                    <w:rFonts w:ascii="Verdana" w:hAnsi="Verdana"/>
                    <w:sz w:val="18"/>
                    <w:szCs w:val="18"/>
                  </w:rPr>
                  <w:t>.x</w:t>
                </w:r>
              </w:p>
            </w:tc>
          </w:sdtContent>
        </w:sdt>
      </w:tr>
      <w:tr w:rsidR="002302BC" w:rsidRPr="005A1391" w14:paraId="7CDDE99D" w14:textId="77777777" w:rsidTr="00937F32">
        <w:trPr>
          <w:trHeight w:val="459"/>
        </w:trPr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7E0D91B0" w14:textId="77777777" w:rsidR="002302BC" w:rsidRPr="00BD3654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sz w:val="18"/>
                <w:szCs w:val="18"/>
              </w:rPr>
              <w:t>Mandatory: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Mandatory"/>
            <w:tag w:val="Mandatory"/>
            <w:id w:val="178559427"/>
            <w:lock w:val="sdtLocked"/>
            <w:placeholder>
              <w:docPart w:val="3FBB0F983781435BB1227879144CE64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699B10BC" w14:textId="03C6DDAA" w:rsidR="002302BC" w:rsidRPr="008D015A" w:rsidRDefault="006553F9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</w:t>
                </w:r>
              </w:p>
            </w:tc>
          </w:sdtContent>
        </w:sdt>
      </w:tr>
      <w:tr w:rsidR="002302BC" w:rsidRPr="005A1391" w14:paraId="085FC5FF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68582CC3" w14:textId="77777777" w:rsidR="002302BC" w:rsidRPr="00BD3654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sz w:val="18"/>
                <w:szCs w:val="18"/>
              </w:rPr>
              <w:t>Required System Reboot: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alias w:val="Required System Reboot"/>
              <w:tag w:val="Required System Reboot"/>
              <w:id w:val="178559428"/>
              <w:lock w:val="sdtLocked"/>
              <w:placeholder>
                <w:docPart w:val="CAE10DA16E01429CB302883FC88F2650"/>
              </w:placeholder>
              <w:dropDownList>
                <w:listItem w:value="Choose an item."/>
                <w:listItem w:displayText="Forced" w:value="Forced"/>
                <w:listItem w:displayText="Timing Optional" w:value="Timing Optional"/>
                <w:listItem w:displayText="No Reboot Required" w:value="No Reboot Required"/>
              </w:dropDownList>
            </w:sdtPr>
            <w:sdtEndPr/>
            <w:sdtContent>
              <w:p w14:paraId="19BA1114" w14:textId="77777777" w:rsidR="002302BC" w:rsidRPr="008D015A" w:rsidRDefault="009B7919" w:rsidP="009F7688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 Reboot Required</w:t>
                </w:r>
              </w:p>
            </w:sdtContent>
          </w:sdt>
          <w:sdt>
            <w:sdtPr>
              <w:rPr>
                <w:rFonts w:ascii="Verdana" w:hAnsi="Verdana"/>
                <w:color w:val="808080"/>
                <w:sz w:val="18"/>
                <w:szCs w:val="18"/>
              </w:rPr>
              <w:id w:val="103001079"/>
              <w:placeholder>
                <w:docPart w:val="413648B4CE764286B6EFEBD488149063"/>
              </w:placeholder>
              <w:showingPlcHdr/>
            </w:sdtPr>
            <w:sdtEndPr/>
            <w:sdtContent>
              <w:p w14:paraId="122DF6BF" w14:textId="77777777" w:rsidR="00302DB3" w:rsidRPr="008D015A" w:rsidRDefault="009F7688" w:rsidP="009F7688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 w:rsidRPr="008D015A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Servers (if applicable)</w:t>
                </w:r>
              </w:p>
            </w:sdtContent>
          </w:sdt>
        </w:tc>
      </w:tr>
      <w:tr w:rsidR="0074266E" w:rsidRPr="005A1391" w14:paraId="066FB11A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5D3B7B7C" w14:textId="77777777" w:rsidR="0074266E" w:rsidRPr="00BD3654" w:rsidRDefault="0074266E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sz w:val="18"/>
                <w:szCs w:val="18"/>
              </w:rPr>
              <w:t>Service Interruption: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ervice Interruption"/>
            <w:tag w:val="Service Interruption"/>
            <w:id w:val="274316048"/>
            <w:lock w:val="sdtLocked"/>
            <w:placeholder>
              <w:docPart w:val="18D269AD076B4ACE8A4CA083C06FC176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4DFD388F" w14:textId="77777777" w:rsidR="0074266E" w:rsidRPr="008D015A" w:rsidRDefault="009B7919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</w:t>
                </w:r>
              </w:p>
            </w:tc>
          </w:sdtContent>
        </w:sdt>
      </w:tr>
      <w:tr w:rsidR="002302BC" w:rsidRPr="005A1391" w14:paraId="508B8962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05E9DC2F" w14:textId="77777777" w:rsidR="002302BC" w:rsidRPr="00BD3654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sz w:val="18"/>
                <w:szCs w:val="18"/>
              </w:rPr>
              <w:t>Affected Server Types: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Affected Server Types"/>
            <w:tag w:val="Affected Server Types"/>
            <w:id w:val="274316055"/>
            <w:lock w:val="sdtLocked"/>
            <w:placeholder>
              <w:docPart w:val="2A0D026593C749A89C8B86ADBB246176"/>
            </w:placeholder>
            <w:text/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77B0B137" w14:textId="6E4FDF88" w:rsidR="002302BC" w:rsidRPr="008D015A" w:rsidRDefault="00B95EDB" w:rsidP="00B9097E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JBOSS EAP</w:t>
                </w:r>
                <w:r w:rsidR="006553F9">
                  <w:rPr>
                    <w:rFonts w:ascii="Verdana" w:hAnsi="Verdana"/>
                    <w:sz w:val="18"/>
                    <w:szCs w:val="18"/>
                  </w:rPr>
                  <w:t>7.2</w:t>
                </w:r>
                <w:r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  <w:r w:rsidR="00F14A52">
                  <w:rPr>
                    <w:rFonts w:ascii="Verdana" w:hAnsi="Verdana"/>
                    <w:sz w:val="18"/>
                    <w:szCs w:val="18"/>
                  </w:rPr>
                  <w:t xml:space="preserve">servers hosted on RHEL </w:t>
                </w:r>
                <w:r w:rsidR="001D0AC9">
                  <w:rPr>
                    <w:rFonts w:ascii="Verdana" w:hAnsi="Verdana"/>
                    <w:sz w:val="18"/>
                    <w:szCs w:val="18"/>
                  </w:rPr>
                  <w:t>6</w:t>
                </w:r>
                <w:r w:rsidR="009B7919">
                  <w:rPr>
                    <w:rFonts w:ascii="Verdana" w:hAnsi="Verdana"/>
                    <w:sz w:val="18"/>
                    <w:szCs w:val="18"/>
                  </w:rPr>
                  <w:t>.x OS</w:t>
                </w:r>
              </w:p>
            </w:tc>
          </w:sdtContent>
        </w:sdt>
      </w:tr>
      <w:tr w:rsidR="002302BC" w:rsidRPr="005A1391" w14:paraId="787F908A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14225EEE" w14:textId="77777777" w:rsidR="002302BC" w:rsidRPr="00BD3654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sz w:val="18"/>
                <w:szCs w:val="18"/>
              </w:rPr>
              <w:t>Server Team Implementing Update: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erver Team Implementing Update"/>
            <w:tag w:val="Server Team Implementing Update"/>
            <w:id w:val="178559306"/>
            <w:lock w:val="sdtLocked"/>
            <w:placeholder>
              <w:docPart w:val="D3C7E8FF9D5D49BABD5FBCC71DBEF908"/>
            </w:placeholder>
            <w:text/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05A07A46" w14:textId="77777777" w:rsidR="002302BC" w:rsidRPr="008D015A" w:rsidRDefault="009B7919" w:rsidP="009B7919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Linux</w:t>
                </w:r>
              </w:p>
            </w:tc>
          </w:sdtContent>
        </w:sdt>
      </w:tr>
      <w:tr w:rsidR="002302BC" w:rsidRPr="005A1391" w14:paraId="6C690F08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50D8F86A" w14:textId="77777777" w:rsidR="002302BC" w:rsidRPr="00BD3654" w:rsidRDefault="00F6423F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Expected Complet</w:t>
            </w:r>
            <w:r w:rsidR="00DF7244"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ion Date</w:t>
            </w:r>
            <w:r w:rsidR="00080187"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alias w:val="Expected Completion Date"/>
              <w:tag w:val="Expected Completion Date"/>
              <w:id w:val="178559386"/>
              <w:lock w:val="sdtLocked"/>
              <w:placeholder>
                <w:docPart w:val="56916A650D8648B08430287A3F7F17B6"/>
              </w:placeholder>
              <w:date w:fullDate="2019-10-25T00:00:00Z">
                <w:dateFormat w:val="dddd, MMMM dd, yyyy"/>
                <w:lid w:val="en-US"/>
                <w:storeMappedDataAs w:val="date"/>
                <w:calendar w:val="gregorian"/>
              </w:date>
            </w:sdtPr>
            <w:sdtEndPr/>
            <w:sdtContent>
              <w:p w14:paraId="2EBEE522" w14:textId="03EC2F00" w:rsidR="00F249BB" w:rsidRPr="008D015A" w:rsidRDefault="001D0AC9" w:rsidP="001F0539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Friday, October 25, 2019</w:t>
                </w:r>
              </w:p>
            </w:sdtContent>
          </w:sdt>
        </w:tc>
      </w:tr>
      <w:tr w:rsidR="00F249BB" w:rsidRPr="005A1391" w14:paraId="6DEECCE2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1572A344" w14:textId="77777777" w:rsidR="00F249BB" w:rsidRPr="00BD3654" w:rsidRDefault="00F249BB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Environment: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nil"/>
            </w:tcBorders>
          </w:tcPr>
          <w:p w14:paraId="69EE16D5" w14:textId="77777777" w:rsidR="00F249BB" w:rsidRPr="008D015A" w:rsidRDefault="003549C6" w:rsidP="0062208C">
            <w:pPr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Environment"/>
                <w:tag w:val="Environment"/>
                <w:id w:val="178559315"/>
                <w:lock w:val="sdtLocked"/>
                <w:placeholder>
                  <w:docPart w:val="5E9BB7CDD5F947C1A03C209C9DC82180"/>
                </w:placeholder>
                <w:text w:multiLine="1"/>
              </w:sdtPr>
              <w:sdtEndPr/>
              <w:sdtContent>
                <w:r w:rsidR="00F14A52">
                  <w:rPr>
                    <w:rFonts w:ascii="Verdana" w:hAnsi="Verdana"/>
                    <w:sz w:val="18"/>
                    <w:szCs w:val="18"/>
                  </w:rPr>
                  <w:t>FSVDC-NITC</w:t>
                </w:r>
              </w:sdtContent>
            </w:sdt>
          </w:p>
        </w:tc>
      </w:tr>
      <w:tr w:rsidR="009904F0" w:rsidRPr="005A1391" w14:paraId="34FA15CC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7D36DC54" w14:textId="77777777" w:rsidR="009904F0" w:rsidRPr="00BD3654" w:rsidRDefault="009904F0" w:rsidP="004D47C2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</w:t>
            </w:r>
            <w:r w:rsidR="00026A3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B</w:t>
            </w: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R #: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R Number"/>
            <w:tag w:val="SR Number"/>
            <w:id w:val="3402532"/>
            <w:lock w:val="sdtLocked"/>
            <w:placeholder>
              <w:docPart w:val="C9576099C3BD49169DD1A46CE8002579"/>
            </w:placeholder>
            <w:showingPlcHdr/>
            <w:text/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3CAF87D0" w14:textId="77777777" w:rsidR="009904F0" w:rsidRPr="008D015A" w:rsidRDefault="00AE1D0F" w:rsidP="00F14A52">
                <w:pPr>
                  <w:rPr>
                    <w:rFonts w:ascii="Verdana" w:hAnsi="Verdana"/>
                    <w:sz w:val="18"/>
                    <w:szCs w:val="18"/>
                  </w:rPr>
                </w:pPr>
                <w:r w:rsidRPr="00FA1236">
                  <w:rPr>
                    <w:color w:val="A6A6A6" w:themeColor="background1" w:themeShade="A6"/>
                  </w:rPr>
                  <w:t>Enter the Statement of Business Requirements number (if applicable) for this release.</w:t>
                </w:r>
              </w:p>
            </w:tc>
          </w:sdtContent>
        </w:sdt>
      </w:tr>
      <w:tr w:rsidR="00F249BB" w:rsidRPr="005A1391" w14:paraId="023B944A" w14:textId="77777777" w:rsidTr="00562ACB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14:paraId="792307C6" w14:textId="77777777" w:rsidR="00F249BB" w:rsidRPr="00BD3654" w:rsidRDefault="00F249BB" w:rsidP="004D47C2">
            <w:pPr>
              <w:rPr>
                <w:rFonts w:ascii="Verdana" w:hAnsi="Verdana"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CR #:</w:t>
            </w:r>
          </w:p>
        </w:tc>
        <w:sdt>
          <w:sdtPr>
            <w:rPr>
              <w:rFonts w:ascii="Verdana" w:hAnsi="Verdana" w:cs="Arial"/>
              <w:color w:val="333333"/>
              <w:sz w:val="18"/>
              <w:szCs w:val="18"/>
              <w:lang w:val="en"/>
            </w:rPr>
            <w:alias w:val="CR Number"/>
            <w:tag w:val="CR Number"/>
            <w:id w:val="275737584"/>
            <w:placeholder>
              <w:docPart w:val="7C58C6355CBE47818E0A9FD857D6FAAF"/>
            </w:placeholder>
            <w:text/>
          </w:sdtPr>
          <w:sdtEndPr/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14:paraId="4FEE40DF" w14:textId="77777777" w:rsidR="00F249BB" w:rsidRPr="005425B1" w:rsidRDefault="00CA0EF7" w:rsidP="00434DCD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 w:cs="Arial"/>
                    <w:color w:val="333333"/>
                    <w:sz w:val="18"/>
                    <w:szCs w:val="18"/>
                    <w:lang w:val="en"/>
                  </w:rPr>
                  <w:t>CHG</w:t>
                </w:r>
              </w:p>
            </w:tc>
          </w:sdtContent>
        </w:sdt>
      </w:tr>
      <w:tr w:rsidR="009F7688" w:rsidRPr="005A1391" w14:paraId="4037C4A2" w14:textId="77777777" w:rsidTr="00562ACB">
        <w:tc>
          <w:tcPr>
            <w:tcW w:w="3715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</w:tcPr>
          <w:p w14:paraId="42B4963A" w14:textId="77777777" w:rsidR="009F7688" w:rsidRPr="00BD3654" w:rsidRDefault="00562ACB" w:rsidP="004D47C2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BD3654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If there are any problems installing this release, please contact the following people: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id w:val="103001102"/>
              <w:placeholder>
                <w:docPart w:val="19780DDF1E5849D28E79B32F99A82D33"/>
              </w:placeholder>
              <w:text/>
            </w:sdtPr>
            <w:sdtEndPr/>
            <w:sdtContent>
              <w:p w14:paraId="24F40385" w14:textId="77777777" w:rsidR="009F7688" w:rsidRPr="00ED0FD0" w:rsidRDefault="00421949" w:rsidP="00207662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 w:rsidRPr="002E3169">
                  <w:rPr>
                    <w:rFonts w:ascii="Verdana" w:hAnsi="Verdana"/>
                    <w:sz w:val="18"/>
                    <w:szCs w:val="18"/>
                  </w:rPr>
                  <w:t>Suresh Chorampalli (</w:t>
                </w:r>
                <w:r w:rsidR="0062208C">
                  <w:rPr>
                    <w:rFonts w:ascii="Verdana" w:hAnsi="Verdana"/>
                    <w:sz w:val="18"/>
                    <w:szCs w:val="18"/>
                  </w:rPr>
                  <w:t>303-335-0196)</w:t>
                </w:r>
                <w:r w:rsidRPr="002E3169">
                  <w:rPr>
                    <w:rFonts w:ascii="Verdana" w:hAnsi="Verdana"/>
                    <w:sz w:val="18"/>
                    <w:szCs w:val="18"/>
                  </w:rPr>
                  <w:t xml:space="preserve"> schorampalli@fs.fed.us</w:t>
                </w:r>
              </w:p>
            </w:sdtContent>
          </w:sdt>
        </w:tc>
      </w:tr>
      <w:tr w:rsidR="00F249BB" w:rsidRPr="005A1391" w14:paraId="4AECDDFC" w14:textId="77777777" w:rsidTr="00584303">
        <w:tc>
          <w:tcPr>
            <w:tcW w:w="10310" w:type="dxa"/>
            <w:gridSpan w:val="4"/>
            <w:shd w:val="clear" w:color="auto" w:fill="E6DDC8"/>
            <w:vAlign w:val="center"/>
          </w:tcPr>
          <w:p w14:paraId="367F40FC" w14:textId="77777777" w:rsidR="00F249BB" w:rsidRPr="00BD3654" w:rsidRDefault="00F249BB" w:rsidP="00505955">
            <w:pPr>
              <w:pStyle w:val="H1"/>
              <w:rPr>
                <w:rFonts w:ascii="Verdana" w:hAnsi="Verdana"/>
                <w:sz w:val="18"/>
                <w:szCs w:val="18"/>
              </w:rPr>
            </w:pPr>
            <w:bookmarkStart w:id="2" w:name="GENERAL_OVERVIEW"/>
            <w:bookmarkEnd w:id="2"/>
            <w:r w:rsidRPr="00BD3654">
              <w:rPr>
                <w:rFonts w:ascii="Verdana" w:hAnsi="Verdana"/>
                <w:sz w:val="18"/>
                <w:szCs w:val="18"/>
              </w:rPr>
              <w:t>General Overview</w:t>
            </w:r>
          </w:p>
        </w:tc>
      </w:tr>
      <w:tr w:rsidR="00F249BB" w:rsidRPr="005A1391" w14:paraId="1750C5BB" w14:textId="77777777" w:rsidTr="00947F02">
        <w:tc>
          <w:tcPr>
            <w:tcW w:w="1031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3B182176" w14:textId="7D361815" w:rsidR="00F249BB" w:rsidRDefault="009B7919" w:rsidP="00BC6012">
            <w:pPr>
              <w:pStyle w:val="Style0-Plain"/>
            </w:pPr>
            <w:r>
              <w:t>This RN provi</w:t>
            </w:r>
            <w:r w:rsidR="0047190D">
              <w:t xml:space="preserve">des the instructions to </w:t>
            </w:r>
            <w:r w:rsidR="006553F9">
              <w:t>install</w:t>
            </w:r>
            <w:r w:rsidR="0047190D">
              <w:t xml:space="preserve"> </w:t>
            </w:r>
            <w:r w:rsidR="00B45ECC">
              <w:t xml:space="preserve">JBOSS EAP </w:t>
            </w:r>
            <w:r w:rsidR="006553F9">
              <w:t>7.2</w:t>
            </w:r>
            <w:r w:rsidR="0047190D">
              <w:t xml:space="preserve"> on </w:t>
            </w:r>
            <w:r w:rsidR="00BC6012">
              <w:t>RHEL</w:t>
            </w:r>
            <w:r w:rsidR="0047190D">
              <w:t xml:space="preserve"> </w:t>
            </w:r>
            <w:r w:rsidR="001D0AC9">
              <w:t>6</w:t>
            </w:r>
            <w:r w:rsidR="0047190D">
              <w:t>.x</w:t>
            </w:r>
            <w:r w:rsidR="006553F9">
              <w:t xml:space="preserve"> servers. Cumulative Patch of JBOSS EAP 7.2.</w:t>
            </w:r>
            <w:r w:rsidR="001D0AC9">
              <w:t>4</w:t>
            </w:r>
            <w:r w:rsidR="006553F9">
              <w:t xml:space="preserve"> is applied to remediate the latest security vulnerabilities. </w:t>
            </w:r>
            <w:r w:rsidR="00B95EDB">
              <w:t xml:space="preserve"> </w:t>
            </w:r>
            <w:r w:rsidR="001D0AC9">
              <w:t xml:space="preserve">Addresses the latest </w:t>
            </w:r>
            <w:r w:rsidR="00664335">
              <w:t>CVEs as below:</w:t>
            </w:r>
          </w:p>
          <w:bookmarkStart w:id="3" w:name="_Hlk22515985"/>
          <w:p w14:paraId="40CC5CCE" w14:textId="77777777" w:rsidR="001D0AC9" w:rsidRDefault="001D0AC9" w:rsidP="00BC6012">
            <w:pPr>
              <w:pStyle w:val="Style0-Plain"/>
            </w:pPr>
            <w:r>
              <w:lastRenderedPageBreak/>
              <w:fldChar w:fldCharType="begin"/>
            </w:r>
            <w:r>
              <w:instrText xml:space="preserve"> HYPERLINK "https://access.redhat.com/jbossnetwork/restricted/softwareDetail.html?softwareId=74211&amp;product=appplatform&amp;version=7.2&amp;downloadType=securityPatches" </w:instrText>
            </w:r>
            <w:r>
              <w:fldChar w:fldCharType="separate"/>
            </w:r>
            <w:r>
              <w:rPr>
                <w:rStyle w:val="Hyperlink"/>
                <w:rFonts w:ascii="Helvetica" w:hAnsi="Helvetica" w:cs="Helvetica"/>
                <w:sz w:val="19"/>
                <w:szCs w:val="19"/>
              </w:rPr>
              <w:t xml:space="preserve">CVE-2019-14838 </w:t>
            </w:r>
            <w:proofErr w:type="spellStart"/>
            <w:r>
              <w:rPr>
                <w:rStyle w:val="Hyperlink"/>
                <w:rFonts w:ascii="Helvetica" w:hAnsi="Helvetica" w:cs="Helvetica"/>
                <w:sz w:val="19"/>
                <w:szCs w:val="19"/>
              </w:rPr>
              <w:t>wildfly</w:t>
            </w:r>
            <w:proofErr w:type="spellEnd"/>
            <w:r>
              <w:rPr>
                <w:rStyle w:val="Hyperlink"/>
                <w:rFonts w:ascii="Helvetica" w:hAnsi="Helvetica" w:cs="Helvetica"/>
                <w:sz w:val="19"/>
                <w:szCs w:val="19"/>
              </w:rPr>
              <w:t>-core: Incorrect privileges for 'Monitor', 'Auditor' and 'Deployer' user by default</w:t>
            </w:r>
            <w:r>
              <w:fldChar w:fldCharType="end"/>
            </w:r>
          </w:p>
          <w:p w14:paraId="7C0CEF99" w14:textId="7F9E350E" w:rsidR="001D0AC9" w:rsidRPr="00BD3654" w:rsidRDefault="003549C6" w:rsidP="00BC6012">
            <w:pPr>
              <w:pStyle w:val="Style0-Plain"/>
            </w:pPr>
            <w:hyperlink r:id="rId13" w:history="1">
              <w:r w:rsidR="001D0AC9">
                <w:rPr>
                  <w:rStyle w:val="Hyperlink"/>
                  <w:rFonts w:ascii="Helvetica" w:hAnsi="Helvetica" w:cs="Helvetica"/>
                  <w:sz w:val="19"/>
                  <w:szCs w:val="19"/>
                </w:rPr>
                <w:t xml:space="preserve">CVE-2019-14843 </w:t>
              </w:r>
              <w:proofErr w:type="spellStart"/>
              <w:r w:rsidR="001D0AC9">
                <w:rPr>
                  <w:rStyle w:val="Hyperlink"/>
                  <w:rFonts w:ascii="Helvetica" w:hAnsi="Helvetica" w:cs="Helvetica"/>
                  <w:sz w:val="19"/>
                  <w:szCs w:val="19"/>
                </w:rPr>
                <w:t>wildfly</w:t>
              </w:r>
              <w:proofErr w:type="spellEnd"/>
              <w:r w:rsidR="001D0AC9">
                <w:rPr>
                  <w:rStyle w:val="Hyperlink"/>
                  <w:rFonts w:ascii="Helvetica" w:hAnsi="Helvetica" w:cs="Helvetica"/>
                  <w:sz w:val="19"/>
                  <w:szCs w:val="19"/>
                </w:rPr>
                <w:t xml:space="preserve">: </w:t>
              </w:r>
              <w:proofErr w:type="spellStart"/>
              <w:r w:rsidR="001D0AC9">
                <w:rPr>
                  <w:rStyle w:val="Hyperlink"/>
                  <w:rFonts w:ascii="Helvetica" w:hAnsi="Helvetica" w:cs="Helvetica"/>
                  <w:sz w:val="19"/>
                  <w:szCs w:val="19"/>
                </w:rPr>
                <w:t>wildfly</w:t>
              </w:r>
              <w:proofErr w:type="spellEnd"/>
              <w:r w:rsidR="001D0AC9">
                <w:rPr>
                  <w:rStyle w:val="Hyperlink"/>
                  <w:rFonts w:ascii="Helvetica" w:hAnsi="Helvetica" w:cs="Helvetica"/>
                  <w:sz w:val="19"/>
                  <w:szCs w:val="19"/>
                </w:rPr>
                <w:t>-security-manager: security manager authorization bypass</w:t>
              </w:r>
            </w:hyperlink>
            <w:bookmarkEnd w:id="3"/>
          </w:p>
        </w:tc>
      </w:tr>
      <w:tr w:rsidR="00F249BB" w:rsidRPr="005A1391" w14:paraId="73B17C58" w14:textId="77777777" w:rsidTr="001E6A49">
        <w:trPr>
          <w:trHeight w:val="476"/>
        </w:trPr>
        <w:tc>
          <w:tcPr>
            <w:tcW w:w="10310" w:type="dxa"/>
            <w:gridSpan w:val="4"/>
            <w:shd w:val="clear" w:color="auto" w:fill="E6DDC8"/>
            <w:vAlign w:val="center"/>
          </w:tcPr>
          <w:p w14:paraId="10BE683C" w14:textId="77777777" w:rsidR="00F249BB" w:rsidRPr="00BD3654" w:rsidRDefault="00F249BB" w:rsidP="00505955">
            <w:pPr>
              <w:pStyle w:val="H1"/>
              <w:rPr>
                <w:rFonts w:ascii="Verdana" w:hAnsi="Verdana"/>
                <w:sz w:val="18"/>
                <w:szCs w:val="18"/>
              </w:rPr>
            </w:pPr>
            <w:bookmarkStart w:id="4" w:name="PREREQUISITES"/>
            <w:bookmarkEnd w:id="4"/>
            <w:r w:rsidRPr="00BD3654">
              <w:rPr>
                <w:rFonts w:ascii="Verdana" w:hAnsi="Verdana"/>
                <w:sz w:val="18"/>
                <w:szCs w:val="18"/>
              </w:rPr>
              <w:lastRenderedPageBreak/>
              <w:t>Prerequisites</w:t>
            </w:r>
          </w:p>
        </w:tc>
      </w:tr>
      <w:tr w:rsidR="00F249BB" w:rsidRPr="005A1391" w14:paraId="71906106" w14:textId="77777777" w:rsidTr="00947F02">
        <w:tc>
          <w:tcPr>
            <w:tcW w:w="10310" w:type="dxa"/>
            <w:gridSpan w:val="4"/>
            <w:vAlign w:val="center"/>
          </w:tcPr>
          <w:p w14:paraId="7AFC1ECC" w14:textId="3B60C9C5" w:rsidR="00383B7E" w:rsidRDefault="00421949" w:rsidP="00151D14">
            <w:pPr>
              <w:pStyle w:val="Style1-Verd9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redhat</w:t>
            </w:r>
            <w:proofErr w:type="spellEnd"/>
            <w:r>
              <w:t xml:space="preserve">-release should state the </w:t>
            </w:r>
            <w:r w:rsidR="00D91D79">
              <w:t>RHEL</w:t>
            </w:r>
            <w:r>
              <w:t xml:space="preserve"> version </w:t>
            </w:r>
            <w:r w:rsidR="001D0AC9">
              <w:t>6</w:t>
            </w:r>
            <w:r w:rsidR="00B9097E">
              <w:t>.</w:t>
            </w:r>
            <w:r w:rsidR="00D91D79">
              <w:t xml:space="preserve">x </w:t>
            </w:r>
          </w:p>
          <w:p w14:paraId="3536686E" w14:textId="40C427B1" w:rsidR="001E6A49" w:rsidRPr="001E19E0" w:rsidRDefault="006553F9" w:rsidP="00151D14">
            <w:pPr>
              <w:pStyle w:val="Style1-Verd9"/>
            </w:pPr>
            <w:r>
              <w:t xml:space="preserve">Proper permissions to install </w:t>
            </w:r>
            <w:r w:rsidR="001D4544">
              <w:t xml:space="preserve">JBOSS EAP </w:t>
            </w:r>
            <w:r w:rsidR="001E6A49">
              <w:t>under /opt/EAP</w:t>
            </w:r>
            <w:r>
              <w:t>7.2</w:t>
            </w:r>
          </w:p>
          <w:p w14:paraId="0351023B" w14:textId="77777777" w:rsidR="00F14A52" w:rsidRDefault="00F14A52" w:rsidP="00151D14">
            <w:pPr>
              <w:pStyle w:val="Style1-Verd9"/>
            </w:pPr>
            <w:r>
              <w:t xml:space="preserve">Root access is required to install. </w:t>
            </w:r>
          </w:p>
          <w:p w14:paraId="55CF42BC" w14:textId="69C3C7E1" w:rsidR="00F14A52" w:rsidRDefault="00AE1D0F" w:rsidP="00151D14">
            <w:pPr>
              <w:pStyle w:val="Style1-Verd9"/>
            </w:pPr>
            <w:r>
              <w:t xml:space="preserve">NFS file system </w:t>
            </w:r>
            <w:r w:rsidR="006553F9">
              <w:t xml:space="preserve">and Artifactory </w:t>
            </w:r>
            <w:r>
              <w:t xml:space="preserve">access to retrieve the installation files. </w:t>
            </w:r>
            <w:r w:rsidR="00937F32">
              <w:t xml:space="preserve"> </w:t>
            </w:r>
          </w:p>
          <w:p w14:paraId="0B401413" w14:textId="77777777" w:rsidR="00CA1A5B" w:rsidRDefault="00240212" w:rsidP="00151D14">
            <w:pPr>
              <w:pStyle w:val="Style1-Verd9"/>
            </w:pPr>
            <w:r>
              <w:t>/</w:t>
            </w:r>
            <w:proofErr w:type="spellStart"/>
            <w:r>
              <w:t>tmp</w:t>
            </w:r>
            <w:proofErr w:type="spellEnd"/>
            <w:r>
              <w:t xml:space="preserve"> has about 9</w:t>
            </w:r>
            <w:r w:rsidR="00CA1A5B">
              <w:t>00</w:t>
            </w:r>
            <w:r w:rsidR="008D39C0">
              <w:t xml:space="preserve"> MB free for temporary files and /opt has </w:t>
            </w:r>
            <w:r w:rsidR="00BA3D95">
              <w:t>5</w:t>
            </w:r>
            <w:r w:rsidR="00670D50">
              <w:t>00 MB</w:t>
            </w:r>
            <w:r w:rsidR="008D39C0">
              <w:t xml:space="preserve"> free for </w:t>
            </w:r>
            <w:r w:rsidR="00670D50">
              <w:t xml:space="preserve">patch </w:t>
            </w:r>
            <w:r w:rsidR="008D39C0">
              <w:t>installation.</w:t>
            </w:r>
          </w:p>
          <w:p w14:paraId="344EC4FD" w14:textId="77777777" w:rsidR="00926A42" w:rsidRDefault="00926A42" w:rsidP="00151D14">
            <w:pPr>
              <w:pStyle w:val="Style1-Verd9"/>
            </w:pP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jadmin</w:t>
            </w:r>
            <w:proofErr w:type="spellEnd"/>
            <w:r>
              <w:t xml:space="preserve"> and password is required to access and test the JBOSS management console. </w:t>
            </w:r>
          </w:p>
          <w:p w14:paraId="4CE7FE91" w14:textId="58F38E75" w:rsidR="0062208C" w:rsidRPr="00151D14" w:rsidRDefault="001E6A49" w:rsidP="00151D14">
            <w:pPr>
              <w:pStyle w:val="Style1-Verd9"/>
            </w:pPr>
            <w:r>
              <w:rPr>
                <w:lang w:val="en"/>
              </w:rPr>
              <w:t>T</w:t>
            </w:r>
            <w:r w:rsidR="00C51599">
              <w:rPr>
                <w:lang w:val="en"/>
              </w:rPr>
              <w:t xml:space="preserve">his RN will </w:t>
            </w:r>
            <w:r w:rsidR="006553F9">
              <w:rPr>
                <w:lang w:val="en"/>
              </w:rPr>
              <w:t>i</w:t>
            </w:r>
            <w:r w:rsidR="00C51599">
              <w:rPr>
                <w:lang w:val="en"/>
              </w:rPr>
              <w:t xml:space="preserve">nstall JBOSS </w:t>
            </w:r>
            <w:r w:rsidR="006553F9">
              <w:rPr>
                <w:lang w:val="en"/>
              </w:rPr>
              <w:t xml:space="preserve">EAP7.2 </w:t>
            </w:r>
            <w:r w:rsidR="00C51599">
              <w:rPr>
                <w:lang w:val="en"/>
              </w:rPr>
              <w:t>base software</w:t>
            </w:r>
            <w:r>
              <w:rPr>
                <w:lang w:val="en"/>
              </w:rPr>
              <w:t xml:space="preserve">, </w:t>
            </w:r>
            <w:r w:rsidR="006553F9">
              <w:rPr>
                <w:lang w:val="en"/>
              </w:rPr>
              <w:t xml:space="preserve">then applies the latest patch </w:t>
            </w:r>
            <w:r w:rsidR="001D0AC9">
              <w:rPr>
                <w:lang w:val="en"/>
              </w:rPr>
              <w:t>7.2.4</w:t>
            </w:r>
            <w:r w:rsidR="009914C2">
              <w:rPr>
                <w:lang w:val="en"/>
              </w:rPr>
              <w:t xml:space="preserve"> as an update to JBOSS EAP 7.2</w:t>
            </w:r>
            <w:r w:rsidR="00C51599">
              <w:rPr>
                <w:lang w:val="en"/>
              </w:rPr>
              <w:t xml:space="preserve">. </w:t>
            </w:r>
          </w:p>
          <w:p w14:paraId="7B1DE6A6" w14:textId="107DFC9E" w:rsidR="00151D14" w:rsidRPr="00151D14" w:rsidRDefault="00151D14" w:rsidP="00151D14">
            <w:pPr>
              <w:pStyle w:val="Style1-Verd9"/>
            </w:pPr>
            <w:r>
              <w:rPr>
                <w:lang w:val="en"/>
              </w:rPr>
              <w:t xml:space="preserve">WARNING: User data or modified configuration files should be saved </w:t>
            </w:r>
            <w:r w:rsidR="009914C2">
              <w:rPr>
                <w:lang w:val="en"/>
              </w:rPr>
              <w:t xml:space="preserve">from EAP 6 Installs </w:t>
            </w:r>
            <w:r>
              <w:rPr>
                <w:lang w:val="en"/>
              </w:rPr>
              <w:t xml:space="preserve">and moved </w:t>
            </w:r>
            <w:r w:rsidR="009914C2">
              <w:rPr>
                <w:lang w:val="en"/>
              </w:rPr>
              <w:t>to EAP 7.2 and verified to make sure the EAP6 configuration works well on EAP7 on RHEL</w:t>
            </w:r>
            <w:r w:rsidR="001D0AC9">
              <w:rPr>
                <w:lang w:val="en"/>
              </w:rPr>
              <w:t>6</w:t>
            </w:r>
            <w:r w:rsidR="009914C2">
              <w:rPr>
                <w:lang w:val="en"/>
              </w:rPr>
              <w:t xml:space="preserve">. </w:t>
            </w:r>
            <w:r>
              <w:rPr>
                <w:lang w:val="en"/>
              </w:rPr>
              <w:t xml:space="preserve"> Some of those files include the welcome-content directory, custom modules in the </w:t>
            </w:r>
            <w:proofErr w:type="gramStart"/>
            <w:r>
              <w:rPr>
                <w:lang w:val="en"/>
              </w:rPr>
              <w:t>modules</w:t>
            </w:r>
            <w:proofErr w:type="gramEnd"/>
            <w:r>
              <w:rPr>
                <w:lang w:val="en"/>
              </w:rPr>
              <w:t xml:space="preserve"> directory and custom bundles in the bundles directory, deploy</w:t>
            </w:r>
            <w:r w:rsidR="001F0539">
              <w:rPr>
                <w:lang w:val="en"/>
              </w:rPr>
              <w:t>ments directory, standalone.xml</w:t>
            </w:r>
            <w:r>
              <w:rPr>
                <w:lang w:val="en"/>
              </w:rPr>
              <w:t xml:space="preserve"> etc. </w:t>
            </w:r>
          </w:p>
          <w:p w14:paraId="6FA394CD" w14:textId="2D2E14B6" w:rsidR="007F1337" w:rsidRPr="00BD3654" w:rsidRDefault="00151D14" w:rsidP="007E6F22">
            <w:pPr>
              <w:pStyle w:val="Style1-Verd9"/>
            </w:pPr>
            <w:r>
              <w:rPr>
                <w:lang w:val="en"/>
              </w:rPr>
              <w:t xml:space="preserve">Application data and files should reside in /app and not /opt as per the architecture design document. </w:t>
            </w:r>
          </w:p>
        </w:tc>
      </w:tr>
    </w:tbl>
    <w:p w14:paraId="1BF80868" w14:textId="77777777" w:rsidR="006E3133" w:rsidRDefault="006E3133" w:rsidP="00A42342">
      <w:pPr>
        <w:pStyle w:val="Style0-Plain"/>
        <w:rPr>
          <w:b/>
        </w:rPr>
      </w:pPr>
      <w:bookmarkStart w:id="5" w:name="INSTALL_INSTRUCTIONS"/>
      <w:bookmarkEnd w:id="5"/>
    </w:p>
    <w:p w14:paraId="4E0AD2AC" w14:textId="77777777" w:rsidR="00A66F30" w:rsidRPr="00A42342" w:rsidRDefault="002302BC" w:rsidP="00A42342">
      <w:pPr>
        <w:pStyle w:val="Style0-Plain"/>
        <w:rPr>
          <w:b/>
        </w:rPr>
      </w:pPr>
      <w:r w:rsidRPr="00A42342">
        <w:rPr>
          <w:b/>
        </w:rPr>
        <w:t>SECTION I: Install Instructions</w:t>
      </w:r>
    </w:p>
    <w:p w14:paraId="1839D414" w14:textId="77777777" w:rsidR="006E3133" w:rsidRDefault="006E3133" w:rsidP="00B17E4F">
      <w:pPr>
        <w:pStyle w:val="Style8-Cour9Underlinewords"/>
      </w:pPr>
    </w:p>
    <w:p w14:paraId="27F3E699" w14:textId="77777777" w:rsidR="00B17E4F" w:rsidRPr="00B17E4F" w:rsidRDefault="00B17E4F" w:rsidP="00B17E4F">
      <w:pPr>
        <w:pStyle w:val="Style8-Cour9Underlinewords"/>
      </w:pPr>
    </w:p>
    <w:p w14:paraId="52E24A55" w14:textId="38A09D5B" w:rsidR="00226936" w:rsidRDefault="00226936" w:rsidP="00226936">
      <w:pPr>
        <w:pStyle w:val="Style1-Verd9"/>
        <w:numPr>
          <w:ilvl w:val="0"/>
          <w:numId w:val="5"/>
        </w:numPr>
        <w:spacing w:after="0"/>
        <w:rPr>
          <w:noProof/>
        </w:rPr>
      </w:pPr>
      <w:r w:rsidRPr="00D6050C">
        <w:rPr>
          <w:noProof/>
        </w:rPr>
        <w:t xml:space="preserve">Log on to the server with your Admin ID using SSH or Putty and authenticate as root. </w:t>
      </w:r>
    </w:p>
    <w:p w14:paraId="4E4A750C" w14:textId="77777777" w:rsidR="00226936" w:rsidRDefault="00226936" w:rsidP="00226936">
      <w:pPr>
        <w:pStyle w:val="Style5Commands"/>
      </w:pPr>
      <w:r>
        <w:t>#user: ssh &lt;Admin id&gt;@&lt;Server_FQDN&gt;</w:t>
      </w:r>
    </w:p>
    <w:p w14:paraId="6186519B" w14:textId="69ADCFEF" w:rsidR="00A9777A" w:rsidRPr="00D6050C" w:rsidRDefault="00226936" w:rsidP="00226936">
      <w:pPr>
        <w:pStyle w:val="Style5Commands"/>
        <w:spacing w:line="360" w:lineRule="auto"/>
      </w:pPr>
      <w:r>
        <w:t>#user: sudo su -</w:t>
      </w:r>
    </w:p>
    <w:p w14:paraId="7E49D527" w14:textId="77777777" w:rsidR="00107B52" w:rsidRDefault="00107B52" w:rsidP="00107B52">
      <w:pPr>
        <w:pStyle w:val="Style1-Verd9"/>
        <w:numPr>
          <w:ilvl w:val="0"/>
          <w:numId w:val="0"/>
        </w:numPr>
        <w:spacing w:after="0"/>
        <w:ind w:left="360"/>
        <w:rPr>
          <w:noProof/>
        </w:rPr>
      </w:pPr>
    </w:p>
    <w:p w14:paraId="573AE8B3" w14:textId="25D0649C" w:rsidR="00226936" w:rsidRPr="00D6050C" w:rsidRDefault="00F14A52" w:rsidP="00226936">
      <w:pPr>
        <w:pStyle w:val="Style1-Verd9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 xml:space="preserve">Verify that this is a RHEL </w:t>
      </w:r>
      <w:r w:rsidR="00346A68">
        <w:rPr>
          <w:noProof/>
        </w:rPr>
        <w:t>6</w:t>
      </w:r>
      <w:r w:rsidR="00A9777A">
        <w:rPr>
          <w:noProof/>
        </w:rPr>
        <w:t>.x</w:t>
      </w:r>
      <w:r w:rsidR="00983CF9">
        <w:rPr>
          <w:noProof/>
        </w:rPr>
        <w:t xml:space="preserve"> Server. </w:t>
      </w:r>
    </w:p>
    <w:p w14:paraId="09FDFD43" w14:textId="77777777" w:rsidR="00226936" w:rsidRDefault="00226936" w:rsidP="00983CF9">
      <w:pPr>
        <w:pStyle w:val="Style5Commands"/>
        <w:spacing w:line="360" w:lineRule="auto"/>
      </w:pPr>
      <w:r w:rsidRPr="00D6050C">
        <w:t>#root: cat /etc/redhat-release</w:t>
      </w:r>
    </w:p>
    <w:p w14:paraId="6FE9ABD5" w14:textId="23C2108B" w:rsidR="00226936" w:rsidRDefault="00A9777A" w:rsidP="00A9777A">
      <w:pPr>
        <w:pStyle w:val="Style7-Pastedoutputresultsfromscreen"/>
      </w:pPr>
      <w:r>
        <w:t>Expected result:</w:t>
      </w:r>
      <w:r w:rsidR="00226936">
        <w:t xml:space="preserve"> </w:t>
      </w:r>
    </w:p>
    <w:p w14:paraId="727208EE" w14:textId="1B76F4EE" w:rsidR="00983CF9" w:rsidRDefault="00226936" w:rsidP="00A9777A">
      <w:pPr>
        <w:pStyle w:val="Style7-Pastedoutputresultsfromscreen"/>
        <w:rPr>
          <w:b/>
        </w:rPr>
      </w:pPr>
      <w:r w:rsidRPr="00983CF9">
        <w:t xml:space="preserve">Example: </w:t>
      </w:r>
      <w:r w:rsidR="00EA2D7F" w:rsidRPr="00EA2D7F">
        <w:t xml:space="preserve">Red Hat Enterprise Linux Server release </w:t>
      </w:r>
      <w:r w:rsidR="001D0AC9" w:rsidRPr="001D0AC9">
        <w:t>6.10 (Santiago)</w:t>
      </w:r>
      <w:r w:rsidR="00EA2D7F" w:rsidRPr="00EA2D7F">
        <w:t xml:space="preserve"> </w:t>
      </w:r>
      <w:r w:rsidR="00983CF9" w:rsidRPr="00983CF9">
        <w:t xml:space="preserve"> </w:t>
      </w:r>
    </w:p>
    <w:p w14:paraId="4C0DCB5B" w14:textId="77777777" w:rsidR="00A9777A" w:rsidRDefault="00A9777A" w:rsidP="00983CF9">
      <w:pPr>
        <w:pStyle w:val="Style0-Plain"/>
        <w:spacing w:after="0"/>
        <w:rPr>
          <w:b/>
        </w:rPr>
      </w:pPr>
      <w:bookmarkStart w:id="6" w:name="_Hlk17239776"/>
    </w:p>
    <w:p w14:paraId="3E31697C" w14:textId="08A88A00" w:rsidR="00A9777A" w:rsidRDefault="00983CF9" w:rsidP="00983CF9">
      <w:pPr>
        <w:pStyle w:val="Style0-Plain"/>
        <w:spacing w:after="0"/>
      </w:pPr>
      <w:r w:rsidRPr="00D6050C">
        <w:rPr>
          <w:b/>
        </w:rPr>
        <w:t>NOTE:</w:t>
      </w:r>
      <w:r w:rsidRPr="00D6050C">
        <w:t xml:space="preserve"> STOP this RN i</w:t>
      </w:r>
      <w:r>
        <w:t>f the results do not match the expected result for</w:t>
      </w:r>
      <w:r w:rsidRPr="00D6050C">
        <w:t xml:space="preserve"> Red Hat Servers.</w:t>
      </w:r>
    </w:p>
    <w:bookmarkEnd w:id="6"/>
    <w:p w14:paraId="30D524AC" w14:textId="77777777" w:rsidR="00107B52" w:rsidRDefault="00107B52" w:rsidP="00107B52">
      <w:pPr>
        <w:pStyle w:val="Style1-Verd9"/>
        <w:numPr>
          <w:ilvl w:val="0"/>
          <w:numId w:val="0"/>
        </w:numPr>
        <w:spacing w:after="0"/>
        <w:ind w:left="360"/>
        <w:rPr>
          <w:noProof/>
        </w:rPr>
      </w:pPr>
    </w:p>
    <w:p w14:paraId="692F6CF9" w14:textId="00D1F568" w:rsidR="00107B52" w:rsidRDefault="00107B52" w:rsidP="00107B52">
      <w:pPr>
        <w:pStyle w:val="Style1-Verd9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>Verify IF JBOSS EAP Base software is pre-installed and the subsequent patches upto to 6.4.22 a</w:t>
      </w:r>
      <w:r>
        <w:rPr>
          <w:rStyle w:val="Hyperlink"/>
          <w:noProof/>
          <w:color w:val="auto"/>
          <w:u w:val="none"/>
        </w:rPr>
        <w:t xml:space="preserve">pplied. </w:t>
      </w:r>
    </w:p>
    <w:p w14:paraId="5B746FA9" w14:textId="77777777" w:rsidR="00107B52" w:rsidRDefault="00107B52" w:rsidP="00107B52">
      <w:pPr>
        <w:pStyle w:val="Style5Commands"/>
        <w:spacing w:line="360" w:lineRule="auto"/>
      </w:pPr>
      <w:r>
        <w:t>#root: /opt/EAP6.4/bin/standalone.sh -version | grep</w:t>
      </w:r>
      <w:r w:rsidRPr="00983CF9">
        <w:t xml:space="preserve"> 6.4 | grep AS</w:t>
      </w:r>
      <w:r>
        <w:t xml:space="preserve"> </w:t>
      </w:r>
    </w:p>
    <w:p w14:paraId="578A2A99" w14:textId="77777777" w:rsidR="00107B52" w:rsidRDefault="00107B52" w:rsidP="00107B52">
      <w:pPr>
        <w:pStyle w:val="Style7-Pastedoutputresultsfromscreen"/>
        <w:spacing w:line="360" w:lineRule="auto"/>
      </w:pPr>
      <w:r>
        <w:t xml:space="preserve">Expected result acceptable is </w:t>
      </w:r>
      <w:r w:rsidRPr="00B70D95">
        <w:t>JBoss EAP 6.4.2</w:t>
      </w:r>
      <w:r>
        <w:t>2</w:t>
      </w:r>
      <w:r w:rsidRPr="00B70D95">
        <w:t xml:space="preserve">.GA </w:t>
      </w:r>
    </w:p>
    <w:p w14:paraId="44A5C8CC" w14:textId="77777777" w:rsidR="00107B52" w:rsidRDefault="00107B52" w:rsidP="00107B52">
      <w:pPr>
        <w:pStyle w:val="Style1-Verd9"/>
        <w:numPr>
          <w:ilvl w:val="0"/>
          <w:numId w:val="0"/>
        </w:numPr>
        <w:spacing w:after="0"/>
        <w:ind w:left="360"/>
        <w:rPr>
          <w:noProof/>
        </w:rPr>
      </w:pPr>
    </w:p>
    <w:p w14:paraId="6A912332" w14:textId="3ECA1B44" w:rsidR="00107B52" w:rsidRDefault="00107B52" w:rsidP="00107B52">
      <w:pPr>
        <w:pStyle w:val="Style1-Verd9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 xml:space="preserve">Verify that EAP 6.4 directories and required configuration and application files have been backed up. Verify with the application administrator </w:t>
      </w:r>
      <w:r w:rsidR="00852595">
        <w:rPr>
          <w:noProof/>
        </w:rPr>
        <w:t xml:space="preserve">to backup and confirm before installing EAP 7.2. </w:t>
      </w:r>
      <w:r>
        <w:rPr>
          <w:rStyle w:val="Hyperlink"/>
          <w:noProof/>
          <w:color w:val="auto"/>
          <w:u w:val="none"/>
        </w:rPr>
        <w:t xml:space="preserve"> </w:t>
      </w:r>
    </w:p>
    <w:p w14:paraId="49433E7D" w14:textId="77777777" w:rsidR="00852595" w:rsidRDefault="00852595" w:rsidP="00107B52">
      <w:pPr>
        <w:pStyle w:val="Style7-Pastedoutputresultsfromscreen"/>
        <w:spacing w:line="360" w:lineRule="auto"/>
      </w:pPr>
    </w:p>
    <w:p w14:paraId="1CEC931E" w14:textId="013DDCD2" w:rsidR="00107B52" w:rsidRDefault="00107B52" w:rsidP="00107B52">
      <w:pPr>
        <w:pStyle w:val="Style7-Pastedoutputresultsfromscreen"/>
        <w:spacing w:line="360" w:lineRule="auto"/>
      </w:pPr>
      <w:r>
        <w:lastRenderedPageBreak/>
        <w:t>Expected result</w:t>
      </w:r>
      <w:r w:rsidR="00225B87">
        <w:t xml:space="preserve">: Manual verify </w:t>
      </w:r>
      <w:r w:rsidR="00852595">
        <w:t>VM backup or directory backup of EAP 6.4</w:t>
      </w:r>
      <w:r w:rsidR="00225B87">
        <w:t xml:space="preserve"> (/opt/EAP6.4)</w:t>
      </w:r>
      <w:r>
        <w:t xml:space="preserve"> </w:t>
      </w:r>
    </w:p>
    <w:p w14:paraId="660B87B4" w14:textId="77777777" w:rsidR="009914C2" w:rsidRDefault="009914C2" w:rsidP="009914C2">
      <w:pPr>
        <w:pStyle w:val="Style1-Verd9"/>
        <w:numPr>
          <w:ilvl w:val="0"/>
          <w:numId w:val="0"/>
        </w:numPr>
        <w:spacing w:after="0"/>
        <w:ind w:left="360"/>
      </w:pPr>
    </w:p>
    <w:p w14:paraId="7836B7AC" w14:textId="6D941C38" w:rsidR="00CA1A5B" w:rsidRDefault="00CA1A5B" w:rsidP="00BC7B54">
      <w:pPr>
        <w:pStyle w:val="Style1-Verd9"/>
        <w:numPr>
          <w:ilvl w:val="0"/>
          <w:numId w:val="3"/>
        </w:numPr>
        <w:spacing w:after="0"/>
      </w:pPr>
      <w:r>
        <w:t>Make sure /</w:t>
      </w:r>
      <w:proofErr w:type="spellStart"/>
      <w:r>
        <w:t>tmp</w:t>
      </w:r>
      <w:proofErr w:type="spellEnd"/>
      <w:r>
        <w:t xml:space="preserve"> has at least </w:t>
      </w:r>
      <w:r w:rsidR="00240212">
        <w:t>9</w:t>
      </w:r>
      <w:r>
        <w:t>00MB free</w:t>
      </w:r>
      <w:r w:rsidR="00BC7B54">
        <w:t xml:space="preserve"> and /opt has </w:t>
      </w:r>
      <w:r w:rsidR="00670D50">
        <w:t xml:space="preserve">600 MB </w:t>
      </w:r>
      <w:r w:rsidR="00BC7B54">
        <w:t>free</w:t>
      </w:r>
      <w:r>
        <w:t>.</w:t>
      </w:r>
    </w:p>
    <w:p w14:paraId="08166666" w14:textId="7B760DBE" w:rsidR="00EF02C5" w:rsidRDefault="00CA1A5B" w:rsidP="00CE539A">
      <w:pPr>
        <w:pStyle w:val="Style5Commands"/>
        <w:spacing w:line="360" w:lineRule="auto"/>
      </w:pPr>
      <w:r>
        <w:t xml:space="preserve">#root: df </w:t>
      </w:r>
      <w:r w:rsidR="003E6DDD">
        <w:t>-</w:t>
      </w:r>
      <w:r>
        <w:t>h /tmp</w:t>
      </w:r>
      <w:r w:rsidR="00BC7B54">
        <w:t xml:space="preserve"> /opt</w:t>
      </w:r>
    </w:p>
    <w:p w14:paraId="68C50B14" w14:textId="77777777" w:rsidR="00EA2D7F" w:rsidRDefault="00EA2D7F" w:rsidP="00EA2D7F">
      <w:pPr>
        <w:pStyle w:val="Style7-Pastedoutputresultsfromscreen"/>
      </w:pPr>
      <w:r>
        <w:t xml:space="preserve">Expected result: </w:t>
      </w:r>
    </w:p>
    <w:p w14:paraId="2DBF0C2B" w14:textId="77777777" w:rsidR="00EA2D7F" w:rsidRDefault="00EA2D7F" w:rsidP="00EA2D7F">
      <w:pPr>
        <w:pStyle w:val="Style7-Pastedoutputresultsfromscreen"/>
      </w:pPr>
      <w:r w:rsidRPr="00983CF9">
        <w:t>Example:</w:t>
      </w:r>
    </w:p>
    <w:p w14:paraId="229CF679" w14:textId="77777777" w:rsidR="00EA2D7F" w:rsidRDefault="00EA2D7F" w:rsidP="00EA2D7F">
      <w:pPr>
        <w:pStyle w:val="Style7-Pastedoutputresultsfromscreen"/>
      </w:pPr>
      <w:r>
        <w:t>Filesystem                Size  Used Avail Use% Mounted on</w:t>
      </w:r>
    </w:p>
    <w:p w14:paraId="7AA84975" w14:textId="77777777" w:rsidR="00EA2D7F" w:rsidRDefault="00EA2D7F" w:rsidP="00EA2D7F">
      <w:pPr>
        <w:pStyle w:val="Style7-Pastedoutputresultsfromscreen"/>
      </w:pPr>
      <w:r>
        <w:t>/dev/mapper/appVG-tmpLV   2.0G   89M  2.0G   5% /tmp</w:t>
      </w:r>
    </w:p>
    <w:p w14:paraId="6A46E3F1" w14:textId="3ABBF8C2" w:rsidR="00EA2D7F" w:rsidRDefault="00EA2D7F" w:rsidP="00EA2D7F">
      <w:pPr>
        <w:pStyle w:val="Style7-Pastedoutputresultsfromscreen"/>
      </w:pPr>
      <w:r>
        <w:t>/dev/mapper/rootVG-optLV  4.0G  820M  3.2G  21% /opt</w:t>
      </w:r>
      <w:r w:rsidRPr="00EA2D7F">
        <w:t xml:space="preserve"> </w:t>
      </w:r>
      <w:r w:rsidRPr="00983CF9">
        <w:t xml:space="preserve"> </w:t>
      </w:r>
    </w:p>
    <w:p w14:paraId="5842F9A8" w14:textId="77777777" w:rsidR="00EA2D7F" w:rsidRDefault="00EA2D7F" w:rsidP="00EA2D7F">
      <w:pPr>
        <w:pStyle w:val="Style7-Pastedoutputresultsfromscreen"/>
        <w:rPr>
          <w:b/>
        </w:rPr>
      </w:pPr>
    </w:p>
    <w:p w14:paraId="0D1BF1A9" w14:textId="5B10AC03" w:rsidR="00EA2D7F" w:rsidRDefault="00EA2D7F" w:rsidP="00EA2D7F">
      <w:pPr>
        <w:pStyle w:val="Style0-Plain"/>
        <w:spacing w:after="0"/>
      </w:pPr>
      <w:r w:rsidRPr="00D6050C">
        <w:rPr>
          <w:b/>
        </w:rPr>
        <w:t>NOTE:</w:t>
      </w:r>
      <w:r w:rsidRPr="00D6050C">
        <w:t xml:space="preserve"> STOP this RN i</w:t>
      </w:r>
      <w:r>
        <w:t>f the results do not match the expected result</w:t>
      </w:r>
      <w:r w:rsidRPr="00D6050C">
        <w:t>.</w:t>
      </w:r>
    </w:p>
    <w:p w14:paraId="29A3DF8F" w14:textId="77777777" w:rsidR="00EA2D7F" w:rsidRDefault="00EA2D7F" w:rsidP="00EA2D7F">
      <w:pPr>
        <w:pStyle w:val="Style0-Plain"/>
        <w:spacing w:after="0"/>
      </w:pPr>
    </w:p>
    <w:p w14:paraId="07A6D1A9" w14:textId="77777777" w:rsidR="00CA1A5B" w:rsidRDefault="00495B03" w:rsidP="00CA1A5B">
      <w:pPr>
        <w:pStyle w:val="Style1-Verd9"/>
        <w:numPr>
          <w:ilvl w:val="0"/>
          <w:numId w:val="3"/>
        </w:numPr>
        <w:spacing w:after="0"/>
      </w:pPr>
      <w:r>
        <w:t>Verify package integrity.</w:t>
      </w:r>
      <w:r w:rsidR="00CA1A5B">
        <w:t xml:space="preserve"> </w:t>
      </w:r>
      <w:r w:rsidR="00CA1A5B" w:rsidRPr="006C423F">
        <w:t xml:space="preserve"> </w:t>
      </w:r>
    </w:p>
    <w:p w14:paraId="25C5F7B2" w14:textId="77777777" w:rsidR="00CA1A5B" w:rsidRDefault="00CA1A5B" w:rsidP="00CA1A5B">
      <w:pPr>
        <w:pStyle w:val="Style5Commands"/>
      </w:pPr>
      <w:r w:rsidRPr="006C423F">
        <w:t xml:space="preserve">#root:   </w:t>
      </w:r>
      <w:r>
        <w:t>cd /tmp</w:t>
      </w:r>
    </w:p>
    <w:p w14:paraId="36BC1D17" w14:textId="0DE4A36D" w:rsidR="00040C17" w:rsidRDefault="00040C17" w:rsidP="00CA1A5B">
      <w:pPr>
        <w:pStyle w:val="Style5Commands"/>
      </w:pPr>
      <w:r>
        <w:t xml:space="preserve">#root:   wget </w:t>
      </w:r>
      <w:r w:rsidRPr="00040C17">
        <w:t>http://artifactory.fdc.fs.usda.gov/artifactory/application-release-local/gov/usda/fs/jboss-eap/</w:t>
      </w:r>
      <w:r w:rsidR="004A1330" w:rsidRPr="004A1330">
        <w:t>rhel6_jboss_eap_7.2.4_install.tar.gz</w:t>
      </w:r>
    </w:p>
    <w:p w14:paraId="69B4C263" w14:textId="11102EBA" w:rsidR="00AC5686" w:rsidRDefault="00495B03" w:rsidP="00CA1A5B">
      <w:pPr>
        <w:pStyle w:val="Style5Commands"/>
      </w:pPr>
      <w:r>
        <w:t xml:space="preserve">#root:   </w:t>
      </w:r>
      <w:r w:rsidR="00852595" w:rsidRPr="00852595">
        <w:t>sha256sum rhel6_jboss_eap_7.2.4_install.tar.gz</w:t>
      </w:r>
    </w:p>
    <w:p w14:paraId="5692314C" w14:textId="77777777" w:rsidR="00495B03" w:rsidRDefault="00495B03" w:rsidP="00C25DCF">
      <w:pPr>
        <w:pStyle w:val="Style7-Pastedoutputresultsfromscreen"/>
        <w:rPr>
          <w:b/>
        </w:rPr>
      </w:pPr>
      <w:r>
        <w:t xml:space="preserve">Expected results: </w:t>
      </w:r>
    </w:p>
    <w:p w14:paraId="417A0893" w14:textId="4F820165" w:rsidR="00495B03" w:rsidRDefault="00CC32E2" w:rsidP="00C25DCF">
      <w:pPr>
        <w:pStyle w:val="Style7-Pastedoutputresultsfromscreen"/>
      </w:pPr>
      <w:r w:rsidRPr="00CC32E2">
        <w:t>276a4dcd8dca0b6ba792c8c68b0c31a6a4e553e0cecab210734149edef202006  ./rhel6_jboss_eap_7.2.4_install.tar.gz</w:t>
      </w:r>
      <w:r w:rsidR="009153BD" w:rsidRPr="009153BD">
        <w:t xml:space="preserve"> </w:t>
      </w:r>
    </w:p>
    <w:p w14:paraId="01A7D2B0" w14:textId="77777777" w:rsidR="00495B03" w:rsidRPr="00495B03" w:rsidRDefault="00495B03" w:rsidP="00495B03">
      <w:pPr>
        <w:pStyle w:val="Style5Commands"/>
        <w:rPr>
          <w:b w:val="0"/>
        </w:rPr>
      </w:pPr>
    </w:p>
    <w:p w14:paraId="7902340C" w14:textId="3335F964" w:rsidR="00107B52" w:rsidRDefault="00107B52" w:rsidP="00CE539A">
      <w:pPr>
        <w:pStyle w:val="Style1-Verd9"/>
        <w:spacing w:line="276" w:lineRule="auto"/>
      </w:pPr>
      <w:r>
        <w:t>If this RHEL6 server has a previous installation of EAP 6.4, stop the JBOSS services.</w:t>
      </w:r>
    </w:p>
    <w:p w14:paraId="38AD3A89" w14:textId="434D4A83" w:rsidR="00107B52" w:rsidRPr="00107B52" w:rsidRDefault="00107B52" w:rsidP="00EA3292">
      <w:pPr>
        <w:pStyle w:val="Style1-Verd9"/>
        <w:numPr>
          <w:ilvl w:val="0"/>
          <w:numId w:val="0"/>
        </w:numPr>
        <w:spacing w:line="276" w:lineRule="auto"/>
        <w:rPr>
          <w:rFonts w:ascii="Consolas" w:hAnsi="Consolas"/>
          <w:b/>
          <w:sz w:val="20"/>
          <w:szCs w:val="20"/>
        </w:rPr>
      </w:pPr>
      <w:r w:rsidRPr="00107B52">
        <w:rPr>
          <w:rFonts w:ascii="Consolas" w:hAnsi="Consolas"/>
          <w:b/>
          <w:sz w:val="20"/>
          <w:szCs w:val="20"/>
        </w:rPr>
        <w:t>#root: service jboss-as-standalone.sh stop</w:t>
      </w:r>
    </w:p>
    <w:p w14:paraId="62451FB4" w14:textId="4B45EA87" w:rsidR="00107B52" w:rsidRDefault="00107B52" w:rsidP="00107B52">
      <w:pPr>
        <w:pStyle w:val="Style1-Verd9"/>
        <w:spacing w:line="276" w:lineRule="auto"/>
      </w:pPr>
      <w:r>
        <w:t xml:space="preserve">To stop JBOSS EAP 6.4 from starting on server reboot. </w:t>
      </w:r>
    </w:p>
    <w:p w14:paraId="53417D2E" w14:textId="6622BFD0" w:rsidR="00107B52" w:rsidRDefault="00107B52" w:rsidP="00EA3292">
      <w:pPr>
        <w:pStyle w:val="Style1-Verd9"/>
        <w:numPr>
          <w:ilvl w:val="0"/>
          <w:numId w:val="0"/>
        </w:numPr>
        <w:spacing w:after="0" w:line="240" w:lineRule="auto"/>
        <w:contextualSpacing/>
        <w:rPr>
          <w:rFonts w:ascii="Consolas" w:hAnsi="Consolas"/>
          <w:b/>
          <w:sz w:val="20"/>
          <w:szCs w:val="20"/>
        </w:rPr>
      </w:pPr>
      <w:r w:rsidRPr="00107B52">
        <w:rPr>
          <w:rFonts w:ascii="Consolas" w:hAnsi="Consolas"/>
          <w:b/>
          <w:sz w:val="20"/>
          <w:szCs w:val="20"/>
        </w:rPr>
        <w:t xml:space="preserve">#root: </w:t>
      </w:r>
      <w:proofErr w:type="spellStart"/>
      <w:r w:rsidRPr="00107B52">
        <w:rPr>
          <w:rFonts w:ascii="Consolas" w:hAnsi="Consolas"/>
          <w:b/>
          <w:sz w:val="20"/>
          <w:szCs w:val="20"/>
        </w:rPr>
        <w:t>chkconfig</w:t>
      </w:r>
      <w:proofErr w:type="spellEnd"/>
      <w:r w:rsidRPr="00107B52">
        <w:rPr>
          <w:rFonts w:ascii="Consolas" w:hAnsi="Consolas"/>
          <w:b/>
          <w:sz w:val="20"/>
          <w:szCs w:val="20"/>
        </w:rPr>
        <w:t xml:space="preserve"> --del jboss-as-standalone.sh</w:t>
      </w:r>
    </w:p>
    <w:p w14:paraId="5DE76CC5" w14:textId="63C61F44" w:rsidR="00EA3292" w:rsidRDefault="00EA3292" w:rsidP="00EA3292">
      <w:pPr>
        <w:pStyle w:val="Style1-Verd9"/>
        <w:numPr>
          <w:ilvl w:val="0"/>
          <w:numId w:val="0"/>
        </w:numPr>
        <w:spacing w:after="0" w:line="240" w:lineRule="auto"/>
        <w:contextualSpacing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#root: rm -rf </w:t>
      </w:r>
      <w:r w:rsidRPr="00EA3292">
        <w:rPr>
          <w:rFonts w:ascii="Consolas" w:hAnsi="Consolas"/>
          <w:b/>
          <w:sz w:val="20"/>
          <w:szCs w:val="20"/>
        </w:rPr>
        <w:t>/etc/init.d/jboss-as-standalone.sh</w:t>
      </w:r>
    </w:p>
    <w:p w14:paraId="42AA4FF1" w14:textId="77777777" w:rsidR="00EA3292" w:rsidRDefault="00EA3292" w:rsidP="00EA3292">
      <w:pPr>
        <w:pStyle w:val="Style1-Verd9"/>
        <w:numPr>
          <w:ilvl w:val="0"/>
          <w:numId w:val="0"/>
        </w:numPr>
        <w:spacing w:after="0" w:line="240" w:lineRule="auto"/>
        <w:contextualSpacing/>
      </w:pPr>
    </w:p>
    <w:p w14:paraId="1E4A50E7" w14:textId="3BD86E09" w:rsidR="00495B03" w:rsidRDefault="00495B03" w:rsidP="00CE539A">
      <w:pPr>
        <w:pStyle w:val="Style1-Verd9"/>
        <w:spacing w:line="276" w:lineRule="auto"/>
      </w:pPr>
      <w:r w:rsidRPr="006C423F">
        <w:t>Execute the following command</w:t>
      </w:r>
      <w:r>
        <w:t>s</w:t>
      </w:r>
      <w:r w:rsidRPr="006C423F">
        <w:t xml:space="preserve"> to </w:t>
      </w:r>
      <w:r w:rsidR="009914C2">
        <w:t>install</w:t>
      </w:r>
      <w:r w:rsidR="001F0539">
        <w:t xml:space="preserve"> JBOSS EAP</w:t>
      </w:r>
      <w:r w:rsidR="009914C2">
        <w:t xml:space="preserve"> 7.2.</w:t>
      </w:r>
      <w:r w:rsidR="003B1C69">
        <w:t>4</w:t>
      </w:r>
      <w:r>
        <w:t>.</w:t>
      </w:r>
    </w:p>
    <w:p w14:paraId="240E72C8" w14:textId="6FD978F6" w:rsidR="00CA1A5B" w:rsidRDefault="00CA1A5B" w:rsidP="00CA1A5B">
      <w:pPr>
        <w:pStyle w:val="Style5Commands"/>
      </w:pPr>
      <w:r>
        <w:t xml:space="preserve">#root:   tar xvzf </w:t>
      </w:r>
      <w:r w:rsidR="00852595" w:rsidRPr="00852595">
        <w:t>rhel6_jboss_eap_7.2.4_install.tar.gz</w:t>
      </w:r>
      <w:r>
        <w:t>; echo Exit code is $?.</w:t>
      </w:r>
    </w:p>
    <w:p w14:paraId="68E85D54" w14:textId="77777777" w:rsidR="002C102E" w:rsidRDefault="002C102E" w:rsidP="00BA7836">
      <w:pPr>
        <w:pStyle w:val="Style7-Pastedoutputresultsfromscreen"/>
      </w:pPr>
    </w:p>
    <w:p w14:paraId="647537B2" w14:textId="7FE6968E" w:rsidR="00BA7836" w:rsidRDefault="00BA7836" w:rsidP="00BA7836">
      <w:pPr>
        <w:pStyle w:val="Style7-Pastedoutputresultsfromscreen"/>
      </w:pPr>
      <w:r>
        <w:t>Expected Result:</w:t>
      </w:r>
    </w:p>
    <w:p w14:paraId="3F782CA2" w14:textId="0470C885" w:rsidR="002C102E" w:rsidRDefault="002C102E" w:rsidP="002C102E">
      <w:pPr>
        <w:pStyle w:val="Style7-Pastedoutputresultsfromscreen"/>
      </w:pPr>
      <w:r>
        <w:t>Exit code is 0.</w:t>
      </w:r>
    </w:p>
    <w:p w14:paraId="6F8069B7" w14:textId="77777777" w:rsidR="00B872DC" w:rsidRDefault="00B872DC" w:rsidP="002C102E">
      <w:pPr>
        <w:pStyle w:val="Style7-Pastedoutputresultsfromscreen"/>
      </w:pPr>
    </w:p>
    <w:p w14:paraId="57EAC8F5" w14:textId="0E03C737" w:rsidR="006A4B08" w:rsidRDefault="006A4B08" w:rsidP="00CA1A5B">
      <w:pPr>
        <w:pStyle w:val="Style5Commands"/>
        <w:rPr>
          <w:b w:val="0"/>
        </w:rPr>
      </w:pPr>
      <w:r>
        <w:t xml:space="preserve">#root:   rm </w:t>
      </w:r>
      <w:r w:rsidRPr="00040C17">
        <w:t>-</w:t>
      </w:r>
      <w:r>
        <w:t xml:space="preserve">rf </w:t>
      </w:r>
      <w:r w:rsidR="00852595" w:rsidRPr="00852595">
        <w:t>rhel6_jboss_eap_7.2.4_install.tar.gz</w:t>
      </w:r>
    </w:p>
    <w:p w14:paraId="652C37DE" w14:textId="7F2E8BE5" w:rsidR="00CA1A5B" w:rsidRDefault="00CA1A5B" w:rsidP="00CA1A5B">
      <w:pPr>
        <w:pStyle w:val="Style5Commands"/>
      </w:pPr>
      <w:r>
        <w:t xml:space="preserve">#root:   cd </w:t>
      </w:r>
      <w:r w:rsidR="005425B1" w:rsidRPr="005425B1">
        <w:t>/tmp/jbosseap</w:t>
      </w:r>
      <w:r w:rsidR="00FA020C">
        <w:t>72</w:t>
      </w:r>
      <w:r w:rsidR="003B1C69">
        <w:t>4</w:t>
      </w:r>
    </w:p>
    <w:p w14:paraId="0A89F750" w14:textId="3C793AF3" w:rsidR="00225B87" w:rsidRPr="00225B87" w:rsidRDefault="00CA1A5B" w:rsidP="00225B87">
      <w:pPr>
        <w:pStyle w:val="Style5Commands"/>
        <w:spacing w:line="360" w:lineRule="auto"/>
      </w:pPr>
      <w:r w:rsidRPr="006C423F">
        <w:t xml:space="preserve">#root: </w:t>
      </w:r>
      <w:r w:rsidR="00984913">
        <w:t xml:space="preserve">  </w:t>
      </w:r>
      <w:r w:rsidR="00225B87" w:rsidRPr="00225B87">
        <w:t>./install_rhel6_jboss_eap_7.2.4.sh -install</w:t>
      </w:r>
    </w:p>
    <w:p w14:paraId="1EF5B383" w14:textId="3A8D7730" w:rsidR="00BA7836" w:rsidRDefault="00BA7836" w:rsidP="00BA7836">
      <w:pPr>
        <w:pStyle w:val="Style7-Pastedoutputresultsfromscreen"/>
      </w:pPr>
      <w:r>
        <w:t>Expected result:</w:t>
      </w:r>
    </w:p>
    <w:p w14:paraId="09A4A8ED" w14:textId="77777777" w:rsidR="00160FFD" w:rsidRDefault="00160FFD" w:rsidP="00160FFD">
      <w:pPr>
        <w:pStyle w:val="Style7-Pastedoutputresultsfromscreen"/>
      </w:pPr>
      <w:bookmarkStart w:id="7" w:name="_Hlk22739814"/>
      <w:r>
        <w:t>./install_rhel6_jboss_eap_7.2.4.sh -install</w:t>
      </w:r>
    </w:p>
    <w:bookmarkEnd w:id="7"/>
    <w:p w14:paraId="0CF131DD" w14:textId="77777777" w:rsidR="00160FFD" w:rsidRDefault="00160FFD" w:rsidP="00160FFD">
      <w:pPr>
        <w:pStyle w:val="Style7-Pastedoutputresultsfromscreen"/>
      </w:pPr>
      <w:r>
        <w:t>Installation of eap_7.2.4 package starting...</w:t>
      </w:r>
    </w:p>
    <w:p w14:paraId="1C12B3BE" w14:textId="77777777" w:rsidR="00160FFD" w:rsidRDefault="00160FFD" w:rsidP="00160FFD">
      <w:pPr>
        <w:pStyle w:val="Style7-Pastedoutputresultsfromscreen"/>
      </w:pPr>
    </w:p>
    <w:p w14:paraId="14864C4E" w14:textId="62828A5F" w:rsidR="00160FFD" w:rsidRDefault="00160FFD" w:rsidP="00160FFD">
      <w:pPr>
        <w:pStyle w:val="Style7-Pastedoutputresultsfromscreen"/>
      </w:pPr>
      <w:r>
        <w:t>Starting:        install_rhel</w:t>
      </w:r>
      <w:r w:rsidR="00EA3292">
        <w:t>6</w:t>
      </w:r>
      <w:r>
        <w:t>_eap_7.2.4 Update.</w:t>
      </w:r>
    </w:p>
    <w:p w14:paraId="7F29FC5D" w14:textId="77777777" w:rsidR="00160FFD" w:rsidRDefault="00160FFD" w:rsidP="00160FFD">
      <w:pPr>
        <w:pStyle w:val="Style7-Pastedoutputresultsfromscreen"/>
      </w:pPr>
      <w:r>
        <w:t>Validating:      OS and OS Level</w:t>
      </w:r>
    </w:p>
    <w:p w14:paraId="08C36630" w14:textId="77777777" w:rsidR="00160FFD" w:rsidRDefault="00160FFD" w:rsidP="00160FFD">
      <w:pPr>
        <w:pStyle w:val="Style7-Pastedoutputresultsfromscreen"/>
      </w:pPr>
      <w:r>
        <w:t>Validated:       OS is RHEL</w:t>
      </w:r>
    </w:p>
    <w:p w14:paraId="4B33F037" w14:textId="77777777" w:rsidR="00160FFD" w:rsidRDefault="00160FFD" w:rsidP="00160FFD">
      <w:pPr>
        <w:pStyle w:val="Style7-Pastedoutputresultsfromscreen"/>
      </w:pPr>
      <w:r>
        <w:t>Validated:       Red Hat Enterprise Linux Server release 6.10 (Santiago)</w:t>
      </w:r>
    </w:p>
    <w:p w14:paraId="22935156" w14:textId="77777777" w:rsidR="00160FFD" w:rsidRDefault="00160FFD" w:rsidP="00160FFD">
      <w:pPr>
        <w:pStyle w:val="Style7-Pastedoutputresultsfromscreen"/>
      </w:pPr>
      <w:r>
        <w:t>Validating:      Free up space in /var by cleaning the yum cache</w:t>
      </w:r>
    </w:p>
    <w:p w14:paraId="08A4248A" w14:textId="77777777" w:rsidR="00160FFD" w:rsidRDefault="00160FFD" w:rsidP="00160FFD">
      <w:pPr>
        <w:pStyle w:val="Style7-Pastedoutputresultsfromscreen"/>
      </w:pPr>
      <w:r>
        <w:t>Validated:       Cleaned up /var yum cache.</w:t>
      </w:r>
    </w:p>
    <w:p w14:paraId="1C1A82E0" w14:textId="77777777" w:rsidR="00160FFD" w:rsidRDefault="00160FFD" w:rsidP="00160FFD">
      <w:pPr>
        <w:pStyle w:val="Style7-Pastedoutputresultsfromscreen"/>
      </w:pPr>
      <w:r>
        <w:t>Validating:      Checking free space in /</w:t>
      </w:r>
    </w:p>
    <w:p w14:paraId="401B7C74" w14:textId="77777777" w:rsidR="00160FFD" w:rsidRDefault="00160FFD" w:rsidP="00160FFD">
      <w:pPr>
        <w:pStyle w:val="Style7-Pastedoutputresultsfromscreen"/>
      </w:pPr>
      <w:r>
        <w:t>Validated:       Enough free space in /</w:t>
      </w:r>
    </w:p>
    <w:p w14:paraId="79824701" w14:textId="77777777" w:rsidR="00160FFD" w:rsidRDefault="00160FFD" w:rsidP="00160FFD">
      <w:pPr>
        <w:pStyle w:val="Style7-Pastedoutputresultsfromscreen"/>
      </w:pPr>
      <w:r>
        <w:t>Validating:      Checking free space in /usr</w:t>
      </w:r>
    </w:p>
    <w:p w14:paraId="15EADB8A" w14:textId="77777777" w:rsidR="00160FFD" w:rsidRDefault="00160FFD" w:rsidP="00160FFD">
      <w:pPr>
        <w:pStyle w:val="Style7-Pastedoutputresultsfromscreen"/>
      </w:pPr>
      <w:r>
        <w:t>Validated:       Enough free space in /usr</w:t>
      </w:r>
    </w:p>
    <w:p w14:paraId="6DF4FF71" w14:textId="77777777" w:rsidR="00160FFD" w:rsidRDefault="00160FFD" w:rsidP="00160FFD">
      <w:pPr>
        <w:pStyle w:val="Style7-Pastedoutputresultsfromscreen"/>
      </w:pPr>
      <w:r>
        <w:t>Validating:      Checking free space in /var</w:t>
      </w:r>
    </w:p>
    <w:p w14:paraId="6AF888BC" w14:textId="77777777" w:rsidR="00160FFD" w:rsidRDefault="00160FFD" w:rsidP="00160FFD">
      <w:pPr>
        <w:pStyle w:val="Style7-Pastedoutputresultsfromscreen"/>
      </w:pPr>
      <w:r>
        <w:t>Validated:       Enough free space in /var</w:t>
      </w:r>
    </w:p>
    <w:p w14:paraId="5BA289B5" w14:textId="77777777" w:rsidR="00160FFD" w:rsidRDefault="00160FFD" w:rsidP="00160FFD">
      <w:pPr>
        <w:pStyle w:val="Style7-Pastedoutputresultsfromscreen"/>
      </w:pPr>
      <w:r>
        <w:t>Validating:      Checking free space in /opt</w:t>
      </w:r>
    </w:p>
    <w:p w14:paraId="0589D6E0" w14:textId="77777777" w:rsidR="00160FFD" w:rsidRDefault="00160FFD" w:rsidP="00160FFD">
      <w:pPr>
        <w:pStyle w:val="Style7-Pastedoutputresultsfromscreen"/>
      </w:pPr>
      <w:r>
        <w:t>Validated:       Enough free space in /opt</w:t>
      </w:r>
    </w:p>
    <w:p w14:paraId="1404F4FE" w14:textId="77777777" w:rsidR="00160FFD" w:rsidRDefault="00160FFD" w:rsidP="00160FFD">
      <w:pPr>
        <w:pStyle w:val="Style7-Pastedoutputresultsfromscreen"/>
      </w:pPr>
      <w:r>
        <w:lastRenderedPageBreak/>
        <w:t>Validating:      RHN Registration.</w:t>
      </w:r>
    </w:p>
    <w:p w14:paraId="1D376ECB" w14:textId="77777777" w:rsidR="00160FFD" w:rsidRDefault="00160FFD" w:rsidP="00160FFD">
      <w:pPr>
        <w:pStyle w:val="Style7-Pastedoutputresultsfromscreen"/>
      </w:pPr>
      <w:r>
        <w:t>Refreshing:      Clean and refresh the RHN repository list</w:t>
      </w:r>
    </w:p>
    <w:p w14:paraId="72A23643" w14:textId="77777777" w:rsidR="00160FFD" w:rsidRDefault="00160FFD" w:rsidP="00160FFD">
      <w:pPr>
        <w:pStyle w:val="Style7-Pastedoutputresultsfromscreen"/>
      </w:pPr>
      <w:r>
        <w:t>Validating:      Free up space in /var by cleaning the yum cache</w:t>
      </w:r>
    </w:p>
    <w:p w14:paraId="5408A458" w14:textId="77777777" w:rsidR="00160FFD" w:rsidRDefault="00160FFD" w:rsidP="00160FFD">
      <w:pPr>
        <w:pStyle w:val="Style7-Pastedoutputresultsfromscreen"/>
      </w:pPr>
      <w:r>
        <w:t>Validated:       Cleaned up /var yum cache.</w:t>
      </w:r>
    </w:p>
    <w:p w14:paraId="6A95B57C" w14:textId="77777777" w:rsidR="00160FFD" w:rsidRDefault="00160FFD" w:rsidP="00160FFD">
      <w:pPr>
        <w:pStyle w:val="Style7-Pastedoutputresultsfromscreen"/>
      </w:pPr>
      <w:r>
        <w:t>Install:         Creating local jboss user jboss72 with group jboss72.</w:t>
      </w:r>
    </w:p>
    <w:p w14:paraId="0C603702" w14:textId="77777777" w:rsidR="00160FFD" w:rsidRDefault="00160FFD" w:rsidP="00160FFD">
      <w:pPr>
        <w:pStyle w:val="Style7-Pastedoutputresultsfromscreen"/>
      </w:pPr>
      <w:r>
        <w:t>Install:         Finished creating jboss72 user ..</w:t>
      </w:r>
    </w:p>
    <w:p w14:paraId="622AFCD9" w14:textId="77777777" w:rsidR="00160FFD" w:rsidRDefault="00160FFD" w:rsidP="00160FFD">
      <w:pPr>
        <w:pStyle w:val="Style7-Pastedoutputresultsfromscreen"/>
      </w:pPr>
      <w:r>
        <w:t>Install:         Installing Apache Portability Runtime (APR), Openssl and OpenJDK for eap_7.2.4.</w:t>
      </w:r>
    </w:p>
    <w:p w14:paraId="263308B8" w14:textId="77777777" w:rsidR="00160FFD" w:rsidRDefault="00160FFD" w:rsidP="00160FFD">
      <w:pPr>
        <w:pStyle w:val="Style7-Pastedoutputresultsfromscreen"/>
      </w:pPr>
      <w:r>
        <w:t>Install:         Completed APR, Openssl and OpenJDK install..</w:t>
      </w:r>
    </w:p>
    <w:p w14:paraId="0EE2464D" w14:textId="77777777" w:rsidR="00160FFD" w:rsidRDefault="00160FFD" w:rsidP="00160FFD">
      <w:pPr>
        <w:pStyle w:val="Style7-Pastedoutputresultsfromscreen"/>
      </w:pPr>
      <w:r>
        <w:t>Install:         Installing jboss base server jboss_eap_7.2.0 package.</w:t>
      </w:r>
    </w:p>
    <w:p w14:paraId="19AFA814" w14:textId="77777777" w:rsidR="00160FFD" w:rsidRDefault="00160FFD" w:rsidP="00160FFD">
      <w:pPr>
        <w:pStyle w:val="Style7-Pastedoutputresultsfromscreen"/>
      </w:pPr>
      <w:r>
        <w:t>Install:         Completed Jboss base server jboss_eap_7.2.0 install..</w:t>
      </w:r>
    </w:p>
    <w:p w14:paraId="02CFD246" w14:textId="77777777" w:rsidR="00160FFD" w:rsidRDefault="00160FFD" w:rsidP="00160FFD">
      <w:pPr>
        <w:pStyle w:val="Style7-Pastedoutputresultsfromscreen"/>
      </w:pPr>
      <w:r>
        <w:t>Install:         Configuring jboss start/stop.</w:t>
      </w:r>
    </w:p>
    <w:p w14:paraId="79C27415" w14:textId="77777777" w:rsidR="00160FFD" w:rsidRDefault="00160FFD" w:rsidP="00160FFD">
      <w:pPr>
        <w:pStyle w:val="Style7-Pastedoutputresultsfromscreen"/>
      </w:pPr>
      <w:r>
        <w:t>Starting jboss-eap: /</w:t>
      </w:r>
    </w:p>
    <w:p w14:paraId="33EC53BA" w14:textId="77777777" w:rsidR="00160FFD" w:rsidRDefault="00160FFD" w:rsidP="00160FFD">
      <w:pPr>
        <w:pStyle w:val="Style7-Pastedoutputresultsfromscreen"/>
      </w:pPr>
      <w:r>
        <w:t xml:space="preserve">                                                           [  OK  ]</w:t>
      </w:r>
    </w:p>
    <w:p w14:paraId="0C54C7FC" w14:textId="77777777" w:rsidR="00160FFD" w:rsidRDefault="00160FFD" w:rsidP="00160FFD">
      <w:pPr>
        <w:pStyle w:val="Style7-Pastedoutputresultsfromscreen"/>
      </w:pPr>
      <w:r>
        <w:t>Validated:       start/stop scripts for Jboss server eap_7.2.4 install..</w:t>
      </w:r>
    </w:p>
    <w:p w14:paraId="2B88D7FA" w14:textId="77777777" w:rsidR="00160FFD" w:rsidRDefault="00160FFD" w:rsidP="00160FFD">
      <w:pPr>
        <w:pStyle w:val="Style7-Pastedoutputresultsfromscreen"/>
      </w:pPr>
      <w:r>
        <w:t>Validating:      jboss service in allowed services</w:t>
      </w:r>
    </w:p>
    <w:p w14:paraId="3BD26BF6" w14:textId="77777777" w:rsidR="00160FFD" w:rsidRDefault="00160FFD" w:rsidP="00160FFD">
      <w:pPr>
        <w:pStyle w:val="Style7-Pastedoutputresultsfromscreen"/>
      </w:pPr>
      <w:r>
        <w:t>Validated:       No Allowed services file in system</w:t>
      </w:r>
    </w:p>
    <w:p w14:paraId="1284838D" w14:textId="77777777" w:rsidR="00160FFD" w:rsidRDefault="00160FFD" w:rsidP="00160FFD">
      <w:pPr>
        <w:pStyle w:val="Style7-Pastedoutputresultsfromscreen"/>
      </w:pPr>
      <w:r>
        <w:t>Install:         Configuring jboss management console ip settings for jboss server</w:t>
      </w:r>
    </w:p>
    <w:p w14:paraId="00B78122" w14:textId="77777777" w:rsidR="00160FFD" w:rsidRDefault="00160FFD" w:rsidP="00160FFD">
      <w:pPr>
        <w:pStyle w:val="Style7-Pastedoutputresultsfromscreen"/>
      </w:pPr>
      <w:r>
        <w:t>Validated:       jboss management console ip settings</w:t>
      </w:r>
    </w:p>
    <w:p w14:paraId="1AE19EB7" w14:textId="77777777" w:rsidR="00160FFD" w:rsidRDefault="00160FFD" w:rsidP="00160FFD">
      <w:pPr>
        <w:pStyle w:val="Style7-Pastedoutputresultsfromscreen"/>
      </w:pPr>
      <w:r>
        <w:t>Install:         Applying jboss server patch eap_7.2.4 .</w:t>
      </w:r>
    </w:p>
    <w:p w14:paraId="5C929025" w14:textId="77777777" w:rsidR="00160FFD" w:rsidRDefault="00160FFD" w:rsidP="00160FFD">
      <w:pPr>
        <w:pStyle w:val="Style7-Pastedoutputresultsfromscreen"/>
      </w:pPr>
      <w:r>
        <w:t>Stopping jboss-eap:                                        [  OK  ]</w:t>
      </w:r>
    </w:p>
    <w:p w14:paraId="7DB0D396" w14:textId="77777777" w:rsidR="00160FFD" w:rsidRDefault="00160FFD" w:rsidP="00160FFD">
      <w:pPr>
        <w:pStyle w:val="Style7-Pastedoutputresultsfromscreen"/>
      </w:pPr>
      <w:r>
        <w:t>Starting jboss-eap: /</w:t>
      </w:r>
      <w:bookmarkStart w:id="8" w:name="_GoBack"/>
      <w:bookmarkEnd w:id="8"/>
    </w:p>
    <w:p w14:paraId="03B2187B" w14:textId="77777777" w:rsidR="00160FFD" w:rsidRDefault="00160FFD" w:rsidP="00160FFD">
      <w:pPr>
        <w:pStyle w:val="Style7-Pastedoutputresultsfromscreen"/>
      </w:pPr>
      <w:r>
        <w:t xml:space="preserve">                                                           [  OK  ]</w:t>
      </w:r>
    </w:p>
    <w:p w14:paraId="6261EB3E" w14:textId="77777777" w:rsidR="00160FFD" w:rsidRDefault="00160FFD" w:rsidP="00160FFD">
      <w:pPr>
        <w:pStyle w:val="Style7-Pastedoutputresultsfromscreen"/>
      </w:pPr>
      <w:r>
        <w:t>Install:         Completed Applying Patch Jboss server eap_7.2.4 install..</w:t>
      </w:r>
    </w:p>
    <w:p w14:paraId="618A8B14" w14:textId="77777777" w:rsidR="00160FFD" w:rsidRDefault="00160FFD" w:rsidP="00160FFD">
      <w:pPr>
        <w:pStyle w:val="Style7-Pastedoutputresultsfromscreen"/>
      </w:pPr>
      <w:r>
        <w:t>Install:         Applying jboss server patch jbeap-17583.zip  .</w:t>
      </w:r>
    </w:p>
    <w:p w14:paraId="1B066B24" w14:textId="77777777" w:rsidR="00160FFD" w:rsidRDefault="00160FFD" w:rsidP="00160FFD">
      <w:pPr>
        <w:pStyle w:val="Style7-Pastedoutputresultsfromscreen"/>
      </w:pPr>
      <w:r>
        <w:t>Stopping jboss-eap:                                        [  OK  ]</w:t>
      </w:r>
    </w:p>
    <w:p w14:paraId="6048F4A1" w14:textId="77777777" w:rsidR="00160FFD" w:rsidRDefault="00160FFD" w:rsidP="00160FFD">
      <w:pPr>
        <w:pStyle w:val="Style7-Pastedoutputresultsfromscreen"/>
      </w:pPr>
      <w:r>
        <w:t>Starting jboss-eap: /</w:t>
      </w:r>
    </w:p>
    <w:p w14:paraId="69DDB94D" w14:textId="77777777" w:rsidR="00160FFD" w:rsidRDefault="00160FFD" w:rsidP="00160FFD">
      <w:pPr>
        <w:pStyle w:val="Style7-Pastedoutputresultsfromscreen"/>
      </w:pPr>
      <w:r>
        <w:t xml:space="preserve">                                                           [  OK  ]</w:t>
      </w:r>
    </w:p>
    <w:p w14:paraId="7A1A9FA0" w14:textId="77777777" w:rsidR="00160FFD" w:rsidRDefault="00160FFD" w:rsidP="00160FFD">
      <w:pPr>
        <w:pStyle w:val="Style7-Pastedoutputresultsfromscreen"/>
      </w:pPr>
      <w:r>
        <w:t>Install:         Completed Applying Patch Jboss server jbeap-17583.zip install..</w:t>
      </w:r>
    </w:p>
    <w:p w14:paraId="6A6AC977" w14:textId="77777777" w:rsidR="00160FFD" w:rsidRDefault="00160FFD" w:rsidP="00160FFD">
      <w:pPr>
        <w:pStyle w:val="Style7-Pastedoutputresultsfromscreen"/>
      </w:pPr>
      <w:r>
        <w:t>Install:         Applying jboss server patch jbeap-17715.zip  .</w:t>
      </w:r>
    </w:p>
    <w:p w14:paraId="1DBFBC50" w14:textId="77777777" w:rsidR="00160FFD" w:rsidRDefault="00160FFD" w:rsidP="00160FFD">
      <w:pPr>
        <w:pStyle w:val="Style7-Pastedoutputresultsfromscreen"/>
      </w:pPr>
      <w:r>
        <w:t>Stopping jboss-eap:                                        [  OK  ]</w:t>
      </w:r>
    </w:p>
    <w:p w14:paraId="5FA819FC" w14:textId="77777777" w:rsidR="00160FFD" w:rsidRDefault="00160FFD" w:rsidP="00160FFD">
      <w:pPr>
        <w:pStyle w:val="Style7-Pastedoutputresultsfromscreen"/>
      </w:pPr>
      <w:r>
        <w:t>Starting jboss-eap: /</w:t>
      </w:r>
    </w:p>
    <w:p w14:paraId="4EF9B8FB" w14:textId="77777777" w:rsidR="00160FFD" w:rsidRDefault="00160FFD" w:rsidP="00160FFD">
      <w:pPr>
        <w:pStyle w:val="Style7-Pastedoutputresultsfromscreen"/>
      </w:pPr>
      <w:r>
        <w:t xml:space="preserve">                                                           [  OK  ]</w:t>
      </w:r>
    </w:p>
    <w:p w14:paraId="5D3A4641" w14:textId="77777777" w:rsidR="00160FFD" w:rsidRDefault="00160FFD" w:rsidP="00160FFD">
      <w:pPr>
        <w:pStyle w:val="Style7-Pastedoutputresultsfromscreen"/>
      </w:pPr>
      <w:r>
        <w:t>Install:         Completed Applying Patch Jboss server jbeap-17715.zip install..</w:t>
      </w:r>
    </w:p>
    <w:p w14:paraId="1FA619FC" w14:textId="77777777" w:rsidR="00160FFD" w:rsidRDefault="00160FFD" w:rsidP="00160FFD">
      <w:pPr>
        <w:pStyle w:val="Style7-Pastedoutputresultsfromscreen"/>
      </w:pPr>
      <w:r>
        <w:t>Install:         Installing JBOSS Signature File.</w:t>
      </w:r>
    </w:p>
    <w:p w14:paraId="5371BF7B" w14:textId="0807CF1B" w:rsidR="00852FB1" w:rsidRDefault="00160FFD" w:rsidP="00160FFD">
      <w:pPr>
        <w:pStyle w:val="Style7-Pastedoutputresultsfromscreen"/>
      </w:pPr>
      <w:r>
        <w:t>Success:         Finished with JBOSS Enterprise Application Platform Server install_rhel</w:t>
      </w:r>
      <w:r w:rsidR="00EA3292">
        <w:t>6</w:t>
      </w:r>
      <w:r>
        <w:t>_eap_7.2.4 Update.</w:t>
      </w:r>
    </w:p>
    <w:p w14:paraId="2EA0FD00" w14:textId="77777777" w:rsidR="00225B87" w:rsidRDefault="00225B87" w:rsidP="00160FFD">
      <w:pPr>
        <w:pStyle w:val="Style7-Pastedoutputresultsfromscreen"/>
      </w:pPr>
    </w:p>
    <w:p w14:paraId="2F0E710D" w14:textId="30CEF99B" w:rsidR="00225B87" w:rsidRDefault="00225B87" w:rsidP="00225B87">
      <w:pPr>
        <w:pStyle w:val="Style1-Verd9"/>
        <w:spacing w:line="276" w:lineRule="auto"/>
      </w:pPr>
      <w:r>
        <w:t xml:space="preserve">Verify with JBOSS administrator and application owner if the application is working as desired and then </w:t>
      </w:r>
      <w:proofErr w:type="spellStart"/>
      <w:r>
        <w:t>clean up</w:t>
      </w:r>
      <w:proofErr w:type="spellEnd"/>
      <w:r>
        <w:t xml:space="preserve"> /opt/EAP6.4. Instructions to remove EAP6.4 is in Appendix A. </w:t>
      </w:r>
    </w:p>
    <w:p w14:paraId="32712049" w14:textId="56C4493B" w:rsidR="00C11650" w:rsidRDefault="00C11650" w:rsidP="00225B87">
      <w:pPr>
        <w:pStyle w:val="Style7-Pastedoutputresultsfromscreen"/>
      </w:pPr>
    </w:p>
    <w:p w14:paraId="4EACAF0F" w14:textId="4BE26927" w:rsidR="00E07EB1" w:rsidRPr="00A42342" w:rsidRDefault="00E07EB1" w:rsidP="00E07EB1">
      <w:pPr>
        <w:pStyle w:val="Style0-Plain"/>
        <w:rPr>
          <w:b/>
        </w:rPr>
      </w:pPr>
      <w:r>
        <w:rPr>
          <w:b/>
        </w:rPr>
        <w:t>SECTION II</w:t>
      </w:r>
      <w:r w:rsidRPr="00A42342">
        <w:rPr>
          <w:b/>
        </w:rPr>
        <w:t>: Validation Steps</w:t>
      </w:r>
    </w:p>
    <w:p w14:paraId="51C4BD5F" w14:textId="77777777" w:rsidR="00E07EB1" w:rsidRDefault="00454D5D" w:rsidP="00E07EB1">
      <w:pPr>
        <w:pStyle w:val="Style1-Verd9"/>
        <w:numPr>
          <w:ilvl w:val="0"/>
          <w:numId w:val="14"/>
        </w:numPr>
        <w:spacing w:after="0"/>
        <w:rPr>
          <w:noProof/>
        </w:rPr>
      </w:pPr>
      <w:r>
        <w:rPr>
          <w:noProof/>
        </w:rPr>
        <w:t>Run the script with –validate option</w:t>
      </w:r>
      <w:r w:rsidR="00E07EB1">
        <w:rPr>
          <w:noProof/>
        </w:rPr>
        <w:t xml:space="preserve">. </w:t>
      </w:r>
    </w:p>
    <w:p w14:paraId="03A1C713" w14:textId="7E1D4601" w:rsidR="00454D5D" w:rsidRPr="00A30A06" w:rsidRDefault="00E07EB1" w:rsidP="00A30A06">
      <w:pPr>
        <w:pStyle w:val="Style5Commands"/>
      </w:pPr>
      <w:r w:rsidRPr="00A30A06">
        <w:t xml:space="preserve">#root: </w:t>
      </w:r>
      <w:r w:rsidR="00454D5D" w:rsidRPr="00A30A06">
        <w:t xml:space="preserve">cd </w:t>
      </w:r>
      <w:r w:rsidR="00670D50" w:rsidRPr="00A30A06">
        <w:t>/tmp/jbosseap</w:t>
      </w:r>
      <w:r w:rsidR="00FA020C">
        <w:t>72</w:t>
      </w:r>
      <w:r w:rsidR="00852595">
        <w:t>4</w:t>
      </w:r>
    </w:p>
    <w:p w14:paraId="705EC40B" w14:textId="1ED2C11E" w:rsidR="00E07EB1" w:rsidRPr="00A30A06" w:rsidRDefault="00454D5D" w:rsidP="00A30A06">
      <w:pPr>
        <w:pStyle w:val="Style5Commands"/>
      </w:pPr>
      <w:r w:rsidRPr="00A30A06">
        <w:t xml:space="preserve">#root: </w:t>
      </w:r>
      <w:r w:rsidR="00C11650" w:rsidRPr="00C11650">
        <w:t>./</w:t>
      </w:r>
      <w:r w:rsidR="00852595" w:rsidRPr="00852595">
        <w:t>install_rhel6_jboss_eap_7.2.4.sh</w:t>
      </w:r>
      <w:r w:rsidR="00C11650" w:rsidRPr="00C11650">
        <w:t xml:space="preserve"> -validate</w:t>
      </w:r>
    </w:p>
    <w:p w14:paraId="6BA5C2EA" w14:textId="77777777" w:rsidR="006B20B3" w:rsidRDefault="006B20B3" w:rsidP="00625E82">
      <w:pPr>
        <w:pStyle w:val="Style2-Verd9"/>
        <w:numPr>
          <w:ilvl w:val="0"/>
          <w:numId w:val="0"/>
        </w:numPr>
        <w:spacing w:after="0"/>
      </w:pPr>
    </w:p>
    <w:p w14:paraId="59637DFA" w14:textId="69723E7F" w:rsidR="00A30A06" w:rsidRDefault="006B20B3" w:rsidP="006B20B3">
      <w:pPr>
        <w:pStyle w:val="Style7-Pastedoutputresultsfromscreen"/>
      </w:pPr>
      <w:r>
        <w:t>Expected Result:</w:t>
      </w:r>
    </w:p>
    <w:p w14:paraId="39F37BC6" w14:textId="77777777" w:rsidR="00852595" w:rsidRDefault="00852595" w:rsidP="00852595">
      <w:pPr>
        <w:pStyle w:val="Style7-Pastedoutputresultsfromscreen"/>
      </w:pPr>
      <w:r>
        <w:t>./install_rhel6_jboss_eap_7.2.4.sh -validate</w:t>
      </w:r>
    </w:p>
    <w:p w14:paraId="4CE03CC9" w14:textId="77777777" w:rsidR="00852595" w:rsidRDefault="00852595" w:rsidP="00852595">
      <w:pPr>
        <w:pStyle w:val="Style7-Pastedoutputresultsfromscreen"/>
      </w:pPr>
      <w:r>
        <w:t>Validation of JDK, APR, Openssl JBOSSEAP eap_7.2.4 package.</w:t>
      </w:r>
    </w:p>
    <w:p w14:paraId="5188CD66" w14:textId="77777777" w:rsidR="00852595" w:rsidRDefault="00852595" w:rsidP="00852595">
      <w:pPr>
        <w:pStyle w:val="Style7-Pastedoutputresultsfromscreen"/>
      </w:pPr>
      <w:r>
        <w:t>Loaded plugins: enabled_repos_upload, package_upload, product-id, search-disabled-repos, security, subscription-manager</w:t>
      </w:r>
    </w:p>
    <w:p w14:paraId="083CAEDB" w14:textId="77777777" w:rsidR="00852595" w:rsidRDefault="00852595" w:rsidP="00852595">
      <w:pPr>
        <w:pStyle w:val="Style7-Pastedoutputresultsfromscreen"/>
      </w:pPr>
      <w:r>
        <w:t>Setting up Install Process</w:t>
      </w:r>
    </w:p>
    <w:p w14:paraId="1B0CB125" w14:textId="77777777" w:rsidR="00852595" w:rsidRDefault="00852595" w:rsidP="00852595">
      <w:pPr>
        <w:pStyle w:val="Style7-Pastedoutputresultsfromscreen"/>
      </w:pPr>
      <w:r>
        <w:t>rhel-6-server-optional-rpms                                                                                                                             | 2.0 kB     00:00</w:t>
      </w:r>
    </w:p>
    <w:p w14:paraId="50F4AB03" w14:textId="77777777" w:rsidR="00852595" w:rsidRDefault="00852595" w:rsidP="00852595">
      <w:pPr>
        <w:pStyle w:val="Style7-Pastedoutputresultsfromscreen"/>
      </w:pPr>
      <w:r>
        <w:t>rhel-6-server-rpms                                                                                                                                      | 2.0 kB     00:00</w:t>
      </w:r>
    </w:p>
    <w:p w14:paraId="5551725F" w14:textId="77777777" w:rsidR="00852595" w:rsidRDefault="00852595" w:rsidP="00852595">
      <w:pPr>
        <w:pStyle w:val="Style7-Pastedoutputresultsfromscreen"/>
      </w:pPr>
      <w:r>
        <w:t>rhel-6-server-satellite-tools-6.3-rpms                                                                                                                  | 2.1 kB     00:00</w:t>
      </w:r>
    </w:p>
    <w:p w14:paraId="309D9003" w14:textId="77777777" w:rsidR="00852595" w:rsidRDefault="00852595" w:rsidP="00852595">
      <w:pPr>
        <w:pStyle w:val="Style7-Pastedoutputresultsfromscreen"/>
      </w:pPr>
      <w:r>
        <w:t>No package java-11-openjdk-devel available.</w:t>
      </w:r>
    </w:p>
    <w:p w14:paraId="27AA9357" w14:textId="77777777" w:rsidR="00852595" w:rsidRDefault="00852595" w:rsidP="00852595">
      <w:pPr>
        <w:pStyle w:val="Style7-Pastedoutputresultsfromscreen"/>
      </w:pPr>
      <w:r>
        <w:t>Package openssl-devel-1.0.1e-58.el6_10.x86_64 already installed and latest version</w:t>
      </w:r>
    </w:p>
    <w:p w14:paraId="55E338AF" w14:textId="77777777" w:rsidR="00852595" w:rsidRDefault="00852595" w:rsidP="00852595">
      <w:pPr>
        <w:pStyle w:val="Style7-Pastedoutputresultsfromscreen"/>
      </w:pPr>
      <w:r>
        <w:t>Package apr-1.3.9-5.el6_9.1.x86_64 already installed and latest version</w:t>
      </w:r>
    </w:p>
    <w:p w14:paraId="090287BD" w14:textId="77777777" w:rsidR="00852595" w:rsidRDefault="00852595" w:rsidP="00852595">
      <w:pPr>
        <w:pStyle w:val="Style7-Pastedoutputresultsfromscreen"/>
      </w:pPr>
      <w:r>
        <w:lastRenderedPageBreak/>
        <w:t>Nothing to do</w:t>
      </w:r>
    </w:p>
    <w:p w14:paraId="411E224B" w14:textId="77777777" w:rsidR="00852595" w:rsidRDefault="00852595" w:rsidP="00852595">
      <w:pPr>
        <w:pStyle w:val="Style7-Pastedoutputresultsfromscreen"/>
      </w:pPr>
      <w:r>
        <w:t>Uploading Enabled Repositories Report</w:t>
      </w:r>
    </w:p>
    <w:p w14:paraId="3C167FC6" w14:textId="77777777" w:rsidR="00852595" w:rsidRDefault="00852595" w:rsidP="00852595">
      <w:pPr>
        <w:pStyle w:val="Style7-Pastedoutputresultsfromscreen"/>
      </w:pPr>
      <w:r>
        <w:t>Loaded plugins: product-id, subscription-manager</w:t>
      </w:r>
    </w:p>
    <w:p w14:paraId="46309151" w14:textId="77777777" w:rsidR="00852595" w:rsidRDefault="00852595" w:rsidP="00852595">
      <w:pPr>
        <w:pStyle w:val="Style7-Pastedoutputresultsfromscreen"/>
      </w:pPr>
      <w:r>
        <w:t>0</w:t>
      </w:r>
    </w:p>
    <w:p w14:paraId="5043A7B7" w14:textId="77777777" w:rsidR="00852595" w:rsidRDefault="00852595" w:rsidP="00852595">
      <w:pPr>
        <w:pStyle w:val="Style7-Pastedoutputresultsfromscreen"/>
      </w:pPr>
      <w:r>
        <w:t>If nothing to do is displayed, validation is successful.</w:t>
      </w:r>
    </w:p>
    <w:p w14:paraId="4E8608C5" w14:textId="77777777" w:rsidR="00852595" w:rsidRDefault="00852595" w:rsidP="00852595">
      <w:pPr>
        <w:pStyle w:val="Style7-Pastedoutputresultsfromscreen"/>
      </w:pPr>
      <w:r>
        <w:t>Stopping jboss-eap:                                        [  OK  ]</w:t>
      </w:r>
    </w:p>
    <w:p w14:paraId="070B5FFC" w14:textId="77777777" w:rsidR="00852595" w:rsidRDefault="00852595" w:rsidP="00852595">
      <w:pPr>
        <w:pStyle w:val="Style7-Pastedoutputresultsfromscreen"/>
      </w:pPr>
      <w:r>
        <w:t>Starting jboss-eap: /</w:t>
      </w:r>
    </w:p>
    <w:p w14:paraId="5A6E0808" w14:textId="77777777" w:rsidR="00852595" w:rsidRDefault="00852595" w:rsidP="00852595">
      <w:pPr>
        <w:pStyle w:val="Style7-Pastedoutputresultsfromscreen"/>
      </w:pPr>
      <w:r>
        <w:t xml:space="preserve">                                                           [  OK  ]</w:t>
      </w:r>
    </w:p>
    <w:p w14:paraId="4A3711AB" w14:textId="77777777" w:rsidR="00852595" w:rsidRDefault="00852595" w:rsidP="00852595">
      <w:pPr>
        <w:pStyle w:val="Style7-Pastedoutputresultsfromscreen"/>
      </w:pPr>
      <w:r>
        <w:t>jboss-eap is running (pid 81401)</w:t>
      </w:r>
    </w:p>
    <w:p w14:paraId="3DADA324" w14:textId="77777777" w:rsidR="00852595" w:rsidRDefault="00852595" w:rsidP="00852595">
      <w:pPr>
        <w:pStyle w:val="Style7-Pastedoutputresultsfromscreen"/>
      </w:pPr>
      <w:r>
        <w:t>=========================================================================</w:t>
      </w:r>
    </w:p>
    <w:p w14:paraId="495863A2" w14:textId="77777777" w:rsidR="00852595" w:rsidRDefault="00852595" w:rsidP="00852595">
      <w:pPr>
        <w:pStyle w:val="Style7-Pastedoutputresultsfromscreen"/>
      </w:pPr>
    </w:p>
    <w:p w14:paraId="5EF32999" w14:textId="77777777" w:rsidR="00852595" w:rsidRDefault="00852595" w:rsidP="00852595">
      <w:pPr>
        <w:pStyle w:val="Style7-Pastedoutputresultsfromscreen"/>
      </w:pPr>
      <w:r>
        <w:t xml:space="preserve">  JBoss Bootstrap Environment</w:t>
      </w:r>
    </w:p>
    <w:p w14:paraId="318FB411" w14:textId="77777777" w:rsidR="00852595" w:rsidRDefault="00852595" w:rsidP="00852595">
      <w:pPr>
        <w:pStyle w:val="Style7-Pastedoutputresultsfromscreen"/>
      </w:pPr>
    </w:p>
    <w:p w14:paraId="70FBAFB6" w14:textId="77777777" w:rsidR="00852595" w:rsidRDefault="00852595" w:rsidP="00852595">
      <w:pPr>
        <w:pStyle w:val="Style7-Pastedoutputresultsfromscreen"/>
      </w:pPr>
      <w:r>
        <w:t xml:space="preserve">  JBOSS_HOME: /opt/EAP7.2</w:t>
      </w:r>
    </w:p>
    <w:p w14:paraId="0290DA86" w14:textId="77777777" w:rsidR="00852595" w:rsidRDefault="00852595" w:rsidP="00852595">
      <w:pPr>
        <w:pStyle w:val="Style7-Pastedoutputresultsfromscreen"/>
      </w:pPr>
    </w:p>
    <w:p w14:paraId="0A1BEE78" w14:textId="77777777" w:rsidR="00852595" w:rsidRDefault="00852595" w:rsidP="00852595">
      <w:pPr>
        <w:pStyle w:val="Style7-Pastedoutputresultsfromscreen"/>
      </w:pPr>
      <w:r>
        <w:t xml:space="preserve">  JAVA: java</w:t>
      </w:r>
    </w:p>
    <w:p w14:paraId="6C983661" w14:textId="77777777" w:rsidR="00852595" w:rsidRDefault="00852595" w:rsidP="00852595">
      <w:pPr>
        <w:pStyle w:val="Style7-Pastedoutputresultsfromscreen"/>
      </w:pPr>
    </w:p>
    <w:p w14:paraId="266B0E55" w14:textId="77777777" w:rsidR="00852595" w:rsidRDefault="00852595" w:rsidP="00852595">
      <w:pPr>
        <w:pStyle w:val="Style7-Pastedoutputresultsfromscreen"/>
      </w:pPr>
      <w:r>
        <w:t xml:space="preserve">  JAVA_OPTS:  -server -verbose:gc -Xloggc:/opt/EAP7.2/standalone/log/gc.log -XX:+PrintGCDetails -XX:+PrintGCDateStamps -XX:+UseGCLogFileRotation -XX:NumberOfGCLogFiles=5 -XX:GCLogFileSize=3M -XX:-TraceClassUnloading -Xms1303m -Xmx1303m -XX:MetaspaceSize=96M -XX:MaxMetaspaceSize=256m -Djava.net.preferIPv4Stack=true -Djboss.modules.system.pkgs=org.jboss.byteman -Djava.awt.headless=true</w:t>
      </w:r>
    </w:p>
    <w:p w14:paraId="74119B2F" w14:textId="77777777" w:rsidR="00852595" w:rsidRDefault="00852595" w:rsidP="00852595">
      <w:pPr>
        <w:pStyle w:val="Style7-Pastedoutputresultsfromscreen"/>
      </w:pPr>
    </w:p>
    <w:p w14:paraId="627B3EC7" w14:textId="77777777" w:rsidR="00852595" w:rsidRDefault="00852595" w:rsidP="00852595">
      <w:pPr>
        <w:pStyle w:val="Style7-Pastedoutputresultsfromscreen"/>
      </w:pPr>
      <w:r>
        <w:t>=========================================================================</w:t>
      </w:r>
    </w:p>
    <w:p w14:paraId="2D2436EE" w14:textId="77777777" w:rsidR="00852595" w:rsidRDefault="00852595" w:rsidP="00852595">
      <w:pPr>
        <w:pStyle w:val="Style7-Pastedoutputresultsfromscreen"/>
      </w:pPr>
    </w:p>
    <w:p w14:paraId="615C0BBF" w14:textId="77777777" w:rsidR="00852595" w:rsidRDefault="00852595" w:rsidP="00852595">
      <w:pPr>
        <w:pStyle w:val="Style7-Pastedoutputresultsfromscreen"/>
      </w:pPr>
      <w:r>
        <w:t>03:45:15,819 INFO  [org.jboss.modules] (main) JBoss Modules version 1.8.8.Final-redhat-00001</w:t>
      </w:r>
    </w:p>
    <w:p w14:paraId="233B7C93" w14:textId="77777777" w:rsidR="00852595" w:rsidRDefault="00852595" w:rsidP="00852595">
      <w:pPr>
        <w:pStyle w:val="Style7-Pastedoutputresultsfromscreen"/>
      </w:pPr>
      <w:r>
        <w:t>JBoss EAP 7.2.4.GA (WildFly Core 6.0.16.Final-redhat-00002)</w:t>
      </w:r>
    </w:p>
    <w:p w14:paraId="1932A84B" w14:textId="3882C212" w:rsidR="00941CD1" w:rsidRDefault="00852595" w:rsidP="00852595">
      <w:pPr>
        <w:pStyle w:val="Style7-Pastedoutputresultsfromscreen"/>
      </w:pPr>
      <w:r>
        <w:t>JBOSS Server should stop and start - the validation is successful.</w:t>
      </w:r>
    </w:p>
    <w:p w14:paraId="63AB81DE" w14:textId="77777777" w:rsidR="00B872DC" w:rsidRPr="00B872DC" w:rsidRDefault="00B872DC" w:rsidP="00B872DC">
      <w:pPr>
        <w:pStyle w:val="Style7-Pastedoutputresultsfromscreen"/>
      </w:pPr>
    </w:p>
    <w:p w14:paraId="06223763" w14:textId="77777777" w:rsidR="00941CD1" w:rsidRDefault="00941CD1" w:rsidP="00941CD1">
      <w:pPr>
        <w:pStyle w:val="Style1-Verd9"/>
        <w:numPr>
          <w:ilvl w:val="0"/>
          <w:numId w:val="3"/>
        </w:numPr>
        <w:spacing w:after="0"/>
      </w:pPr>
      <w:r>
        <w:t>On the PC, open a web browser and enter the host name of the server with port 9990 in the location bar.</w:t>
      </w:r>
    </w:p>
    <w:p w14:paraId="69B396B9" w14:textId="6A3D6A7B" w:rsidR="00941CD1" w:rsidRPr="0013065C" w:rsidRDefault="00941CD1" w:rsidP="00941CD1">
      <w:pPr>
        <w:pStyle w:val="Style2-Verd9"/>
        <w:numPr>
          <w:ilvl w:val="1"/>
          <w:numId w:val="3"/>
        </w:numPr>
        <w:spacing w:after="0"/>
        <w:rPr>
          <w:rStyle w:val="Hyperlink"/>
          <w:color w:val="auto"/>
          <w:u w:val="none"/>
        </w:rPr>
      </w:pPr>
      <w:r>
        <w:t>Enter jadmin as user name and password. The Application administrator has the password</w:t>
      </w:r>
      <w:r w:rsidR="00C11650">
        <w:t xml:space="preserve"> or contact support contact</w:t>
      </w:r>
      <w:r>
        <w:t>. Example:</w:t>
      </w:r>
      <w:r w:rsidRPr="00A62242">
        <w:t xml:space="preserve"> </w:t>
      </w:r>
      <w:hyperlink r:id="rId14" w:history="1">
        <w:r w:rsidRPr="004627D1">
          <w:rPr>
            <w:rStyle w:val="Hyperlink"/>
            <w:color w:val="auto"/>
          </w:rPr>
          <w:t>http://fsxopsx0030.wrk.fs.usda.gov:9990</w:t>
        </w:r>
      </w:hyperlink>
    </w:p>
    <w:p w14:paraId="221534F4" w14:textId="77777777" w:rsidR="0013065C" w:rsidRPr="004627D1" w:rsidRDefault="0013065C" w:rsidP="0013065C">
      <w:pPr>
        <w:pStyle w:val="Style1-Verd9"/>
        <w:numPr>
          <w:ilvl w:val="0"/>
          <w:numId w:val="0"/>
        </w:numPr>
        <w:ind w:left="360"/>
        <w:rPr>
          <w:rStyle w:val="Hyperlink"/>
          <w:color w:val="auto"/>
          <w:u w:val="none"/>
        </w:rPr>
      </w:pPr>
    </w:p>
    <w:p w14:paraId="70AFC057" w14:textId="4196FE8E" w:rsidR="00650C33" w:rsidRPr="0013065C" w:rsidRDefault="00C11650" w:rsidP="00650C33">
      <w:pPr>
        <w:pStyle w:val="Style2-Verd9"/>
        <w:numPr>
          <w:ilvl w:val="1"/>
          <w:numId w:val="3"/>
        </w:numPr>
        <w:spacing w:after="0"/>
      </w:pPr>
      <w:r>
        <w:t>In t</w:t>
      </w:r>
      <w:r w:rsidR="00941CD1">
        <w:t xml:space="preserve">he JBOSS management console </w:t>
      </w:r>
      <w:r w:rsidR="0013065C">
        <w:t>click on patching and the patches applied should be displ</w:t>
      </w:r>
      <w:r w:rsidR="00941CD1">
        <w:t xml:space="preserve">ayed with </w:t>
      </w:r>
      <w:r w:rsidR="0013065C">
        <w:rPr>
          <w:rFonts w:ascii="Helvetica" w:hAnsi="Helvetica" w:cs="Helvetica"/>
          <w:color w:val="363636"/>
          <w:shd w:val="clear" w:color="auto" w:fill="D1D1D1"/>
        </w:rPr>
        <w:t>jboss-eap-7.2.</w:t>
      </w:r>
      <w:r w:rsidR="00D76222">
        <w:rPr>
          <w:rFonts w:ascii="Helvetica" w:hAnsi="Helvetica" w:cs="Helvetica"/>
          <w:color w:val="363636"/>
          <w:shd w:val="clear" w:color="auto" w:fill="D1D1D1"/>
        </w:rPr>
        <w:t>4</w:t>
      </w:r>
      <w:r w:rsidR="0013065C">
        <w:rPr>
          <w:rFonts w:ascii="Helvetica" w:hAnsi="Helvetica" w:cs="Helvetica"/>
          <w:color w:val="363636"/>
          <w:shd w:val="clear" w:color="auto" w:fill="D1D1D1"/>
        </w:rPr>
        <w:t>.CP</w:t>
      </w:r>
      <w:r w:rsidR="00D76222">
        <w:rPr>
          <w:rFonts w:ascii="Helvetica" w:hAnsi="Helvetica" w:cs="Helvetica"/>
          <w:color w:val="363636"/>
          <w:shd w:val="clear" w:color="auto" w:fill="D1D1D1"/>
        </w:rPr>
        <w:t>, 17715 and 17583 CVEs</w:t>
      </w:r>
    </w:p>
    <w:p w14:paraId="0C952854" w14:textId="0FB10B67" w:rsidR="00F51C2D" w:rsidRDefault="00F51C2D" w:rsidP="0013065C">
      <w:pPr>
        <w:pStyle w:val="Style2-Verd9"/>
        <w:numPr>
          <w:ilvl w:val="0"/>
          <w:numId w:val="0"/>
        </w:numPr>
        <w:spacing w:after="0"/>
        <w:ind w:left="792"/>
      </w:pPr>
      <w:r>
        <w:t>Expected Results:</w:t>
      </w:r>
    </w:p>
    <w:p w14:paraId="160F20FF" w14:textId="3E58384C" w:rsidR="00F51C2D" w:rsidRDefault="00F51C2D" w:rsidP="0013065C">
      <w:pPr>
        <w:pStyle w:val="Style2-Verd9"/>
        <w:numPr>
          <w:ilvl w:val="0"/>
          <w:numId w:val="0"/>
        </w:numPr>
        <w:spacing w:after="0"/>
        <w:ind w:left="792"/>
      </w:pPr>
      <w:r>
        <w:t>Under Patching, patches that were applied will be displayed.</w:t>
      </w:r>
    </w:p>
    <w:p w14:paraId="59748FAD" w14:textId="63E0B6F3" w:rsidR="00F51C2D" w:rsidRDefault="00F51C2D" w:rsidP="0013065C">
      <w:pPr>
        <w:pStyle w:val="Style2-Verd9"/>
        <w:numPr>
          <w:ilvl w:val="0"/>
          <w:numId w:val="0"/>
        </w:numPr>
        <w:spacing w:after="0"/>
        <w:ind w:left="792"/>
      </w:pPr>
      <w:r>
        <w:t>Eap-7.2.4</w:t>
      </w:r>
    </w:p>
    <w:p w14:paraId="3ED77A3E" w14:textId="038FFF1E" w:rsidR="00F51C2D" w:rsidRDefault="00F51C2D" w:rsidP="0013065C">
      <w:pPr>
        <w:pStyle w:val="Style2-Verd9"/>
        <w:numPr>
          <w:ilvl w:val="0"/>
          <w:numId w:val="0"/>
        </w:numPr>
        <w:spacing w:after="0"/>
        <w:ind w:left="792"/>
      </w:pPr>
      <w:r>
        <w:t>17715</w:t>
      </w:r>
    </w:p>
    <w:p w14:paraId="463AD47A" w14:textId="6AD6DCC4" w:rsidR="00F51C2D" w:rsidRDefault="00F51C2D" w:rsidP="0013065C">
      <w:pPr>
        <w:pStyle w:val="Style2-Verd9"/>
        <w:numPr>
          <w:ilvl w:val="0"/>
          <w:numId w:val="0"/>
        </w:numPr>
        <w:spacing w:after="0"/>
        <w:ind w:left="792"/>
      </w:pPr>
      <w:r>
        <w:t>17583</w:t>
      </w:r>
    </w:p>
    <w:p w14:paraId="4FE03334" w14:textId="570BB981" w:rsidR="00F51C2D" w:rsidRPr="005353BB" w:rsidRDefault="00F51C2D" w:rsidP="0013065C">
      <w:pPr>
        <w:pStyle w:val="Style2-Verd9"/>
        <w:numPr>
          <w:ilvl w:val="0"/>
          <w:numId w:val="0"/>
        </w:numPr>
        <w:spacing w:after="0"/>
        <w:ind w:left="792"/>
      </w:pPr>
      <w:r>
        <w:drawing>
          <wp:inline distT="0" distB="0" distL="0" distR="0" wp14:anchorId="77D87382" wp14:editId="45D446C6">
            <wp:extent cx="5438775" cy="2371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482" cy="23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91D7" w14:textId="77777777" w:rsidR="00E07EB1" w:rsidRDefault="00E07EB1" w:rsidP="00E07EB1">
      <w:pPr>
        <w:pStyle w:val="Style1-Verd9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lastRenderedPageBreak/>
        <w:t xml:space="preserve">If install is successful, perform cleanup using following commands.  </w:t>
      </w:r>
    </w:p>
    <w:p w14:paraId="5DDC8912" w14:textId="77777777" w:rsidR="00E07EB1" w:rsidRPr="005E41BD" w:rsidRDefault="00E07EB1" w:rsidP="00E07EB1">
      <w:pPr>
        <w:pStyle w:val="Style5Commands"/>
      </w:pPr>
      <w:r w:rsidRPr="005E41BD">
        <w:t>#root: cd /tmp</w:t>
      </w:r>
    </w:p>
    <w:p w14:paraId="70835892" w14:textId="0300CC53" w:rsidR="00E07EB1" w:rsidRDefault="00E07EB1" w:rsidP="00E07EB1">
      <w:pPr>
        <w:pStyle w:val="Style5Commands"/>
        <w:rPr>
          <w:szCs w:val="20"/>
        </w:rPr>
      </w:pPr>
      <w:r w:rsidRPr="005E41BD">
        <w:t xml:space="preserve">#root: rm -rf </w:t>
      </w:r>
      <w:r w:rsidR="001F0539">
        <w:rPr>
          <w:szCs w:val="20"/>
        </w:rPr>
        <w:t>jbosseap</w:t>
      </w:r>
      <w:r w:rsidR="00FA020C">
        <w:rPr>
          <w:szCs w:val="20"/>
        </w:rPr>
        <w:t>72</w:t>
      </w:r>
      <w:r w:rsidR="00D76222">
        <w:rPr>
          <w:szCs w:val="20"/>
        </w:rPr>
        <w:t>4</w:t>
      </w:r>
    </w:p>
    <w:p w14:paraId="79E9BB7E" w14:textId="77777777" w:rsidR="003403E6" w:rsidRPr="005E41BD" w:rsidRDefault="003403E6" w:rsidP="00E07EB1">
      <w:pPr>
        <w:pStyle w:val="Style5Commands"/>
      </w:pPr>
    </w:p>
    <w:p w14:paraId="16CAC4B1" w14:textId="77777777" w:rsidR="003403E6" w:rsidRDefault="003403E6" w:rsidP="003403E6">
      <w:pPr>
        <w:pStyle w:val="Style1-Verd9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 xml:space="preserve">If install is successful, verify with the application owner and remove the snapshot or the backups from /efs or /nfs depending on the environment.   </w:t>
      </w:r>
    </w:p>
    <w:p w14:paraId="7BE86DC6" w14:textId="77777777" w:rsidR="00F6142D" w:rsidRDefault="00F6142D" w:rsidP="00F6142D">
      <w:pPr>
        <w:pStyle w:val="Style7-Pastedoutputresultsfromscreen"/>
        <w:rPr>
          <w:b/>
        </w:rPr>
      </w:pPr>
    </w:p>
    <w:p w14:paraId="35C567ED" w14:textId="6F309F84" w:rsidR="009B7DA7" w:rsidRDefault="009B7DA7" w:rsidP="00005771">
      <w:pPr>
        <w:pStyle w:val="Style0-Plain"/>
        <w:rPr>
          <w:b/>
        </w:rPr>
      </w:pPr>
      <w:r w:rsidRPr="00A42342">
        <w:rPr>
          <w:b/>
        </w:rPr>
        <w:t>SECTION I</w:t>
      </w:r>
      <w:r w:rsidR="00C11650">
        <w:rPr>
          <w:b/>
        </w:rPr>
        <w:t>II</w:t>
      </w:r>
      <w:r>
        <w:rPr>
          <w:b/>
        </w:rPr>
        <w:t xml:space="preserve"> </w:t>
      </w:r>
      <w:r w:rsidRPr="00A42342">
        <w:rPr>
          <w:b/>
        </w:rPr>
        <w:t>Backout Instructions</w:t>
      </w:r>
    </w:p>
    <w:p w14:paraId="67701FFA" w14:textId="54F9D20F" w:rsidR="0013065C" w:rsidRDefault="0013065C" w:rsidP="0013065C">
      <w:pPr>
        <w:pStyle w:val="Style5Commands"/>
      </w:pPr>
      <w:r w:rsidRPr="005E41BD">
        <w:t>#root: cd /tmp</w:t>
      </w:r>
      <w:r>
        <w:t>/jbosseap72</w:t>
      </w:r>
      <w:r w:rsidR="00D76222">
        <w:t>4</w:t>
      </w:r>
    </w:p>
    <w:p w14:paraId="6968DD11" w14:textId="4639870B" w:rsidR="0013065C" w:rsidRDefault="0013065C" w:rsidP="0013065C">
      <w:pPr>
        <w:pStyle w:val="Style5Commands"/>
      </w:pPr>
      <w:r>
        <w:t xml:space="preserve">#root: </w:t>
      </w:r>
      <w:r w:rsidRPr="0013065C">
        <w:t>./install_rhel</w:t>
      </w:r>
      <w:r w:rsidR="00D76222">
        <w:t>6</w:t>
      </w:r>
      <w:r w:rsidRPr="0013065C">
        <w:t>_jboss_eap_7.2.</w:t>
      </w:r>
      <w:r w:rsidR="00D76222">
        <w:t>4</w:t>
      </w:r>
      <w:r w:rsidRPr="0013065C">
        <w:t>.sh -backout</w:t>
      </w:r>
    </w:p>
    <w:p w14:paraId="254623E1" w14:textId="77777777" w:rsidR="00B7219B" w:rsidRDefault="00B7219B" w:rsidP="00B7219B">
      <w:pPr>
        <w:pStyle w:val="Style7-Pastedoutputresultsfromscreen"/>
      </w:pPr>
      <w:r>
        <w:t>Expected Result:</w:t>
      </w:r>
    </w:p>
    <w:p w14:paraId="244F2A60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./install_rhel6_jboss_eap_7.2.4.sh -backout</w:t>
      </w:r>
    </w:p>
    <w:p w14:paraId="0C195AE7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Backing out JBOSS EAP Install.</w:t>
      </w:r>
    </w:p>
    <w:p w14:paraId="43C101F8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Removing start/stop services from the server</w:t>
      </w:r>
    </w:p>
    <w:p w14:paraId="5E756DD2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Stopping jboss-eap:                                        [  OK  ]</w:t>
      </w:r>
    </w:p>
    <w:p w14:paraId="5A02EC40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Removed jboss start/stop services</w:t>
      </w:r>
    </w:p>
    <w:p w14:paraId="3D2E40B9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Remove jboss user and jboss group</w:t>
      </w:r>
    </w:p>
    <w:p w14:paraId="3275BB25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Removed jboss user and jboss group</w:t>
      </w:r>
    </w:p>
    <w:p w14:paraId="69994E49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Removing JDK</w:t>
      </w:r>
    </w:p>
    <w:p w14:paraId="395D2A2D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Loaded plugins: enabled_repos_upload, package_upload, product-id, search-disabled-repos, security, subscription-manager</w:t>
      </w:r>
    </w:p>
    <w:p w14:paraId="4627CA27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Setting up Remove Process</w:t>
      </w:r>
    </w:p>
    <w:p w14:paraId="7F8310C8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No Match for argument: java-11-openjdk-devel</w:t>
      </w:r>
    </w:p>
    <w:p w14:paraId="6227C7F5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rhel-6-server-optional-rpms                                                                                                                             | 2.0 kB     00:00</w:t>
      </w:r>
    </w:p>
    <w:p w14:paraId="2B2EF339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rhel-6-server-rpms                                                                                                                                      | 2.0 kB     00:00</w:t>
      </w:r>
    </w:p>
    <w:p w14:paraId="433596CB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rhel-6-server-satellite-tools-6.3-rpms                                                                                                                  | 2.1 kB     00:00</w:t>
      </w:r>
    </w:p>
    <w:p w14:paraId="79E6AF5A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Resolving Dependencies</w:t>
      </w:r>
    </w:p>
    <w:p w14:paraId="21E20616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--&gt; Running transaction check</w:t>
      </w:r>
    </w:p>
    <w:p w14:paraId="77102D2A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---&gt; Package apr.x86_64 0:1.3.9-5.el6_9.1 will be erased</w:t>
      </w:r>
    </w:p>
    <w:p w14:paraId="42A1A6C8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---&gt; Package openssl-devel.x86_64 0:1.0.1e-58.el6_10 will be erased</w:t>
      </w:r>
    </w:p>
    <w:p w14:paraId="4E8830AE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--&gt; Finished Dependency Resolution</w:t>
      </w:r>
    </w:p>
    <w:p w14:paraId="59C05DDF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</w:p>
    <w:p w14:paraId="43DE2BF9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Dependencies Resolved</w:t>
      </w:r>
    </w:p>
    <w:p w14:paraId="3D49C1E1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</w:p>
    <w:p w14:paraId="519FA715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===============================================================================================================================================================================</w:t>
      </w:r>
    </w:p>
    <w:p w14:paraId="74D9C25E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 xml:space="preserve"> Package                                  Arch                              Version                                       Repository                                      Size</w:t>
      </w:r>
    </w:p>
    <w:p w14:paraId="61028602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===============================================================================================================================================================================</w:t>
      </w:r>
    </w:p>
    <w:p w14:paraId="38DBF04A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Removing:</w:t>
      </w:r>
    </w:p>
    <w:p w14:paraId="689E207F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 xml:space="preserve"> apr                                      x86_64                            1.3.9-5.el6_9.1                               @rhel-6-server-rpms                            296 k</w:t>
      </w:r>
    </w:p>
    <w:p w14:paraId="15518B45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 xml:space="preserve"> openssl-devel                            x86_64                            1.0.1e-58.el6_10                              @rhel-6-server-rpms                            2.2 M</w:t>
      </w:r>
    </w:p>
    <w:p w14:paraId="74589574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</w:p>
    <w:p w14:paraId="056A769C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Transaction Summary</w:t>
      </w:r>
    </w:p>
    <w:p w14:paraId="6054EEB3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===============================================================================================================================================================================</w:t>
      </w:r>
    </w:p>
    <w:p w14:paraId="3556336D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Remove        2 Package(s)</w:t>
      </w:r>
    </w:p>
    <w:p w14:paraId="46FFB3BD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</w:p>
    <w:p w14:paraId="5A9F3D04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Installed size: 2.5 M</w:t>
      </w:r>
    </w:p>
    <w:p w14:paraId="29F496C0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Downloading Packages:</w:t>
      </w:r>
    </w:p>
    <w:p w14:paraId="2748047D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Running rpm_check_debug</w:t>
      </w:r>
    </w:p>
    <w:p w14:paraId="10E106DB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Running Transaction Test</w:t>
      </w:r>
    </w:p>
    <w:p w14:paraId="23D0B210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Transaction Test Succeeded</w:t>
      </w:r>
    </w:p>
    <w:p w14:paraId="184BD3A0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Running Transaction</w:t>
      </w:r>
    </w:p>
    <w:p w14:paraId="3002635D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 xml:space="preserve">  Erasing    : openssl-devel-1.0.1e-58.el6_10.x86_64                                                                                                                       1/2</w:t>
      </w:r>
    </w:p>
    <w:p w14:paraId="66AAB023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lastRenderedPageBreak/>
        <w:t xml:space="preserve">  Erasing    : apr-1.3.9-5.el6_9.1.x86_64                                                                                                                                  2/2</w:t>
      </w:r>
    </w:p>
    <w:p w14:paraId="3D342840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Uploading Package Profile</w:t>
      </w:r>
    </w:p>
    <w:p w14:paraId="14F8EA8E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 xml:space="preserve">  Verifying  : apr-1.3.9-5.el6_9.1.x86_64                                                                                                                                  1/2</w:t>
      </w:r>
    </w:p>
    <w:p w14:paraId="2C4B121E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 xml:space="preserve">  Verifying  : openssl-devel-1.0.1e-58.el6_10.x86_64                                                                                                                       2/2</w:t>
      </w:r>
    </w:p>
    <w:p w14:paraId="5702DC25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</w:p>
    <w:p w14:paraId="23C449B7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Removed:</w:t>
      </w:r>
    </w:p>
    <w:p w14:paraId="3C4CB5E4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 xml:space="preserve">  apr.x86_64 0:1.3.9-5.el6_9.1                                                     openssl-devel.x86_64 0:1.0.1e-58.el6_10</w:t>
      </w:r>
    </w:p>
    <w:p w14:paraId="65EABF72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</w:p>
    <w:p w14:paraId="79BF6D86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Complete!</w:t>
      </w:r>
    </w:p>
    <w:p w14:paraId="3FD9AA36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Uploading Enabled Repositories Report</w:t>
      </w:r>
    </w:p>
    <w:p w14:paraId="1C63AF43" w14:textId="77777777" w:rsidR="00346A68" w:rsidRPr="00346A68" w:rsidRDefault="00346A68" w:rsidP="00346A68">
      <w:pPr>
        <w:pStyle w:val="Style0-Plain"/>
        <w:spacing w:after="0" w:line="240" w:lineRule="auto"/>
        <w:rPr>
          <w:rFonts w:ascii="Courier New" w:hAnsi="Courier New" w:cs="Courier New"/>
          <w:noProof/>
        </w:rPr>
      </w:pPr>
      <w:r w:rsidRPr="00346A68">
        <w:rPr>
          <w:rFonts w:ascii="Courier New" w:hAnsi="Courier New" w:cs="Courier New"/>
          <w:noProof/>
        </w:rPr>
        <w:t>Loaded plugins: product-id, subscription-manager</w:t>
      </w:r>
    </w:p>
    <w:p w14:paraId="511EAE85" w14:textId="18DEC78E" w:rsidR="00B7219B" w:rsidRDefault="00346A68" w:rsidP="00346A68">
      <w:pPr>
        <w:pStyle w:val="Style0-Plain"/>
        <w:spacing w:after="0" w:line="240" w:lineRule="auto"/>
        <w:rPr>
          <w:rFonts w:ascii="Courier New" w:hAnsi="Courier New" w:cs="Courier New"/>
        </w:rPr>
      </w:pPr>
      <w:r w:rsidRPr="00346A68">
        <w:rPr>
          <w:rFonts w:ascii="Courier New" w:hAnsi="Courier New" w:cs="Courier New"/>
          <w:noProof/>
        </w:rPr>
        <w:t>Completed:       Backing out JBOSS EAP eap_7.2.4</w:t>
      </w:r>
    </w:p>
    <w:p w14:paraId="5E294532" w14:textId="0F4A7778" w:rsidR="00B7219B" w:rsidRDefault="00B7219B" w:rsidP="00B7219B">
      <w:pPr>
        <w:pStyle w:val="Style0-Plain"/>
        <w:rPr>
          <w:rFonts w:ascii="Courier New" w:hAnsi="Courier New" w:cs="Courier New"/>
        </w:rPr>
      </w:pPr>
    </w:p>
    <w:p w14:paraId="4F60E3DA" w14:textId="07F15FF1" w:rsidR="006A1627" w:rsidRPr="006A1627" w:rsidRDefault="006A1627" w:rsidP="006A1627">
      <w:pPr>
        <w:pStyle w:val="Style0-Plain"/>
        <w:rPr>
          <w:b/>
          <w:u w:val="single"/>
        </w:rPr>
      </w:pPr>
      <w:r w:rsidRPr="006A1627">
        <w:rPr>
          <w:b/>
          <w:u w:val="single"/>
        </w:rPr>
        <w:t>APPENDIX A</w:t>
      </w:r>
      <w:r w:rsidRPr="006A1627">
        <w:rPr>
          <w:b/>
          <w:u w:val="single"/>
        </w:rPr>
        <w:t xml:space="preserve">: </w:t>
      </w:r>
      <w:r w:rsidRPr="006A1627">
        <w:rPr>
          <w:b/>
          <w:u w:val="single"/>
        </w:rPr>
        <w:t>JBOSS EAP Uninstall</w:t>
      </w:r>
      <w:r w:rsidRPr="006A1627">
        <w:rPr>
          <w:b/>
          <w:u w:val="single"/>
        </w:rPr>
        <w:t xml:space="preserve"> Instructions</w:t>
      </w:r>
    </w:p>
    <w:p w14:paraId="531209BF" w14:textId="77777777" w:rsidR="006A1627" w:rsidRDefault="006A1627" w:rsidP="006A1627">
      <w:pPr>
        <w:pStyle w:val="Style8-Cour9Underlinewords"/>
      </w:pPr>
    </w:p>
    <w:p w14:paraId="760CD646" w14:textId="77777777" w:rsidR="006A1627" w:rsidRPr="00B17E4F" w:rsidRDefault="006A1627" w:rsidP="006A1627">
      <w:pPr>
        <w:pStyle w:val="Style8-Cour9Underlinewords"/>
      </w:pPr>
    </w:p>
    <w:p w14:paraId="65853F3A" w14:textId="77777777" w:rsidR="006A1627" w:rsidRDefault="006A1627" w:rsidP="006A1627">
      <w:pPr>
        <w:pStyle w:val="Style1-Verd9"/>
        <w:numPr>
          <w:ilvl w:val="0"/>
          <w:numId w:val="17"/>
        </w:numPr>
        <w:spacing w:after="0"/>
        <w:rPr>
          <w:noProof/>
        </w:rPr>
      </w:pPr>
      <w:r w:rsidRPr="00D6050C">
        <w:rPr>
          <w:noProof/>
        </w:rPr>
        <w:t xml:space="preserve">Log on to the server with your Admin ID using SSH or Putty and authenticate as root. </w:t>
      </w:r>
    </w:p>
    <w:p w14:paraId="43D78164" w14:textId="77777777" w:rsidR="006A1627" w:rsidRDefault="006A1627" w:rsidP="006A1627">
      <w:pPr>
        <w:pStyle w:val="Style5Commands"/>
      </w:pPr>
      <w:r>
        <w:t>#user: ssh &lt;Admin id&gt;@&lt;Server_FQDN&gt;</w:t>
      </w:r>
    </w:p>
    <w:p w14:paraId="3D8BB3B1" w14:textId="77777777" w:rsidR="006A1627" w:rsidRPr="00D6050C" w:rsidRDefault="006A1627" w:rsidP="006A1627">
      <w:pPr>
        <w:pStyle w:val="Style5Commands"/>
        <w:spacing w:line="360" w:lineRule="auto"/>
      </w:pPr>
      <w:r>
        <w:t>#user: sudo su -</w:t>
      </w:r>
    </w:p>
    <w:p w14:paraId="33796964" w14:textId="77777777" w:rsidR="006A1627" w:rsidRDefault="006A1627" w:rsidP="006A1627">
      <w:pPr>
        <w:pStyle w:val="Style1-Verd9"/>
        <w:numPr>
          <w:ilvl w:val="0"/>
          <w:numId w:val="0"/>
        </w:numPr>
        <w:spacing w:after="0"/>
        <w:ind w:left="360"/>
        <w:rPr>
          <w:noProof/>
        </w:rPr>
      </w:pPr>
    </w:p>
    <w:p w14:paraId="53CCDDDF" w14:textId="77777777" w:rsidR="006A1627" w:rsidRPr="00D6050C" w:rsidRDefault="006A1627" w:rsidP="006A1627">
      <w:pPr>
        <w:pStyle w:val="Style1-Verd9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 xml:space="preserve">Verify that this is a RHEL 6.x Server. </w:t>
      </w:r>
    </w:p>
    <w:p w14:paraId="756884DB" w14:textId="77777777" w:rsidR="006A1627" w:rsidRDefault="006A1627" w:rsidP="006A1627">
      <w:pPr>
        <w:pStyle w:val="Style5Commands"/>
        <w:spacing w:line="360" w:lineRule="auto"/>
      </w:pPr>
      <w:r w:rsidRPr="00D6050C">
        <w:t>#root: cat /etc/redhat-release</w:t>
      </w:r>
    </w:p>
    <w:p w14:paraId="45BDC563" w14:textId="77777777" w:rsidR="006A1627" w:rsidRDefault="006A1627" w:rsidP="006A1627">
      <w:pPr>
        <w:pStyle w:val="Style7-Pastedoutputresultsfromscreen"/>
      </w:pPr>
      <w:r>
        <w:t xml:space="preserve">Expected result: </w:t>
      </w:r>
    </w:p>
    <w:p w14:paraId="1C4A3C50" w14:textId="77777777" w:rsidR="006A1627" w:rsidRDefault="006A1627" w:rsidP="006A1627">
      <w:pPr>
        <w:pStyle w:val="Style7-Pastedoutputresultsfromscreen"/>
        <w:rPr>
          <w:b/>
        </w:rPr>
      </w:pPr>
      <w:r w:rsidRPr="00983CF9">
        <w:t xml:space="preserve">Example: </w:t>
      </w:r>
      <w:r w:rsidRPr="00EA2D7F">
        <w:t xml:space="preserve">Red Hat Enterprise Linux Server release </w:t>
      </w:r>
      <w:r w:rsidRPr="001D0AC9">
        <w:t>6.10 (Santiago)</w:t>
      </w:r>
      <w:r w:rsidRPr="00EA2D7F">
        <w:t xml:space="preserve"> </w:t>
      </w:r>
      <w:r w:rsidRPr="00983CF9">
        <w:t xml:space="preserve"> </w:t>
      </w:r>
    </w:p>
    <w:p w14:paraId="66F87844" w14:textId="77777777" w:rsidR="006A1627" w:rsidRDefault="006A1627" w:rsidP="006A1627">
      <w:pPr>
        <w:pStyle w:val="Style0-Plain"/>
        <w:spacing w:after="0"/>
        <w:rPr>
          <w:b/>
        </w:rPr>
      </w:pPr>
    </w:p>
    <w:p w14:paraId="652AB32D" w14:textId="77777777" w:rsidR="006A1627" w:rsidRDefault="006A1627" w:rsidP="006A1627">
      <w:pPr>
        <w:pStyle w:val="Style0-Plain"/>
        <w:spacing w:after="0"/>
      </w:pPr>
      <w:r w:rsidRPr="00D6050C">
        <w:rPr>
          <w:b/>
        </w:rPr>
        <w:t>NOTE:</w:t>
      </w:r>
      <w:r w:rsidRPr="00D6050C">
        <w:t xml:space="preserve"> STOP this RN i</w:t>
      </w:r>
      <w:r>
        <w:t>f the results do not match the expected result for</w:t>
      </w:r>
      <w:r w:rsidRPr="00D6050C">
        <w:t xml:space="preserve"> Red Hat Servers.</w:t>
      </w:r>
    </w:p>
    <w:p w14:paraId="3228A375" w14:textId="77777777" w:rsidR="006A1627" w:rsidRDefault="006A1627" w:rsidP="006A1627">
      <w:pPr>
        <w:pStyle w:val="Style1-Verd9"/>
        <w:numPr>
          <w:ilvl w:val="0"/>
          <w:numId w:val="0"/>
        </w:numPr>
        <w:spacing w:after="0"/>
        <w:ind w:left="360"/>
        <w:rPr>
          <w:noProof/>
        </w:rPr>
      </w:pPr>
    </w:p>
    <w:p w14:paraId="5C139EBD" w14:textId="77777777" w:rsidR="006A1627" w:rsidRDefault="006A1627" w:rsidP="006A1627">
      <w:pPr>
        <w:pStyle w:val="Style1-Verd9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>Verify IF JBOSS EAP Base software is pre-installed and the subsequent patches upto to 6.4.22 a</w:t>
      </w:r>
      <w:r>
        <w:rPr>
          <w:rStyle w:val="Hyperlink"/>
          <w:noProof/>
          <w:color w:val="auto"/>
          <w:u w:val="none"/>
        </w:rPr>
        <w:t xml:space="preserve">pplied. </w:t>
      </w:r>
    </w:p>
    <w:p w14:paraId="77BD8D53" w14:textId="45DE603C" w:rsidR="006A1627" w:rsidRDefault="006A1627" w:rsidP="006A1627">
      <w:pPr>
        <w:pStyle w:val="Style5Commands"/>
        <w:spacing w:line="360" w:lineRule="auto"/>
      </w:pPr>
      <w:r>
        <w:t xml:space="preserve">#root: /opt/EAP6.4/bin/standalone.sh -version </w:t>
      </w:r>
    </w:p>
    <w:p w14:paraId="73C19A88" w14:textId="77777777" w:rsidR="006A1627" w:rsidRDefault="006A1627" w:rsidP="006A1627">
      <w:pPr>
        <w:pStyle w:val="Style7-Pastedoutputresultsfromscreen"/>
        <w:spacing w:line="360" w:lineRule="auto"/>
      </w:pPr>
      <w:r>
        <w:t>Expected resul</w:t>
      </w:r>
      <w:r>
        <w:t xml:space="preserve">ts </w:t>
      </w:r>
      <w:r>
        <w:t>=========================================================================</w:t>
      </w:r>
    </w:p>
    <w:p w14:paraId="65524B5D" w14:textId="77777777" w:rsidR="006A1627" w:rsidRDefault="006A1627" w:rsidP="006A1627">
      <w:pPr>
        <w:pStyle w:val="Style7-Pastedoutputresultsfromscreen"/>
        <w:spacing w:line="360" w:lineRule="auto"/>
      </w:pPr>
    </w:p>
    <w:p w14:paraId="212227A6" w14:textId="77777777" w:rsidR="006A1627" w:rsidRDefault="006A1627" w:rsidP="006A1627">
      <w:pPr>
        <w:pStyle w:val="Style7-Pastedoutputresultsfromscreen"/>
        <w:spacing w:line="360" w:lineRule="auto"/>
      </w:pPr>
      <w:r>
        <w:t xml:space="preserve">  JBoss Bootstrap Environment</w:t>
      </w:r>
    </w:p>
    <w:p w14:paraId="3657BE42" w14:textId="77777777" w:rsidR="006A1627" w:rsidRDefault="006A1627" w:rsidP="006A1627">
      <w:pPr>
        <w:pStyle w:val="Style7-Pastedoutputresultsfromscreen"/>
        <w:spacing w:line="360" w:lineRule="auto"/>
      </w:pPr>
    </w:p>
    <w:p w14:paraId="5F2AB13B" w14:textId="77777777" w:rsidR="006A1627" w:rsidRDefault="006A1627" w:rsidP="006A1627">
      <w:pPr>
        <w:pStyle w:val="Style7-Pastedoutputresultsfromscreen"/>
        <w:spacing w:line="360" w:lineRule="auto"/>
      </w:pPr>
      <w:r>
        <w:t xml:space="preserve">  JBOSS_HOME: /opt/EAP6.4</w:t>
      </w:r>
    </w:p>
    <w:p w14:paraId="03DE1AAD" w14:textId="77777777" w:rsidR="006A1627" w:rsidRDefault="006A1627" w:rsidP="006A1627">
      <w:pPr>
        <w:pStyle w:val="Style7-Pastedoutputresultsfromscreen"/>
        <w:spacing w:line="360" w:lineRule="auto"/>
      </w:pPr>
    </w:p>
    <w:p w14:paraId="7AB20415" w14:textId="77777777" w:rsidR="006A1627" w:rsidRDefault="006A1627" w:rsidP="006A1627">
      <w:pPr>
        <w:pStyle w:val="Style7-Pastedoutputresultsfromscreen"/>
        <w:spacing w:line="360" w:lineRule="auto"/>
      </w:pPr>
      <w:r>
        <w:t xml:space="preserve">  JAVA: java</w:t>
      </w:r>
    </w:p>
    <w:p w14:paraId="1A53A466" w14:textId="77777777" w:rsidR="006A1627" w:rsidRDefault="006A1627" w:rsidP="006A1627">
      <w:pPr>
        <w:pStyle w:val="Style7-Pastedoutputresultsfromscreen"/>
        <w:spacing w:line="360" w:lineRule="auto"/>
      </w:pPr>
    </w:p>
    <w:p w14:paraId="15D69FD2" w14:textId="77777777" w:rsidR="006A1627" w:rsidRDefault="006A1627" w:rsidP="006A1627">
      <w:pPr>
        <w:pStyle w:val="Style7-Pastedoutputresultsfromscreen"/>
        <w:spacing w:line="360" w:lineRule="auto"/>
      </w:pPr>
      <w:r>
        <w:t xml:space="preserve">  JAVA_OPTS:  -server -XX:+UseCompressedOops -verbose:gc -Xloggc:"/opt/EAP6.4/standalone/log/gc.log" -XX:+PrintGCDetails -XX:+PrintGCDateStamps -XX:+UseGCLogFileRotation -XX:NumberOfGCLogFiles=5 -XX:GCLogFileSize=3M -XX:-TraceClassUnloading -Xms1303m -Xmx1303m -XX:MaxPermSize=256m -Djava.net.preferIPv4Stack=true -Djboss.modules.system.pkgs=org.jboss.byteman -Djava.awt.headless=true -Djboss.modules.policy-permissions=true</w:t>
      </w:r>
    </w:p>
    <w:p w14:paraId="65BDE8B2" w14:textId="77777777" w:rsidR="006A1627" w:rsidRDefault="006A1627" w:rsidP="006A1627">
      <w:pPr>
        <w:pStyle w:val="Style7-Pastedoutputresultsfromscreen"/>
        <w:spacing w:line="360" w:lineRule="auto"/>
      </w:pPr>
    </w:p>
    <w:p w14:paraId="4194D15A" w14:textId="77777777" w:rsidR="006A1627" w:rsidRDefault="006A1627" w:rsidP="006A1627">
      <w:pPr>
        <w:pStyle w:val="Style7-Pastedoutputresultsfromscreen"/>
        <w:spacing w:line="360" w:lineRule="auto"/>
      </w:pPr>
      <w:r>
        <w:t>=========================================================================</w:t>
      </w:r>
    </w:p>
    <w:p w14:paraId="053037A0" w14:textId="77777777" w:rsidR="006A1627" w:rsidRDefault="006A1627" w:rsidP="006A1627">
      <w:pPr>
        <w:pStyle w:val="Style7-Pastedoutputresultsfromscreen"/>
        <w:spacing w:line="360" w:lineRule="auto"/>
      </w:pPr>
    </w:p>
    <w:p w14:paraId="25D2A502" w14:textId="77777777" w:rsidR="006A1627" w:rsidRDefault="006A1627" w:rsidP="006A1627">
      <w:pPr>
        <w:pStyle w:val="Style7-Pastedoutputresultsfromscreen"/>
        <w:spacing w:line="360" w:lineRule="auto"/>
      </w:pPr>
      <w:r>
        <w:t>OpenJDK 64-Bit Server VM warning: ignoring option MaxPermSize=256m; support was removed in 8.0</w:t>
      </w:r>
    </w:p>
    <w:p w14:paraId="1D10F3D4" w14:textId="77777777" w:rsidR="006A1627" w:rsidRDefault="006A1627" w:rsidP="006A1627">
      <w:pPr>
        <w:pStyle w:val="Style7-Pastedoutputresultsfromscreen"/>
        <w:spacing w:line="360" w:lineRule="auto"/>
      </w:pPr>
      <w:r>
        <w:t>17:26:15,110 INFO  [org.jboss.modules] (main) JBoss Modules version 1.3.11.Final-redhat-1</w:t>
      </w:r>
    </w:p>
    <w:p w14:paraId="3DE3B319" w14:textId="2E66C50A" w:rsidR="006A1627" w:rsidRDefault="006A1627" w:rsidP="006A1627">
      <w:pPr>
        <w:pStyle w:val="Style7-Pastedoutputresultsfromscreen"/>
        <w:spacing w:line="360" w:lineRule="auto"/>
      </w:pPr>
      <w:r>
        <w:t>JBoss EAP 6.4.22.GA (AS 7.5.22.Final-redhat-1)</w:t>
      </w:r>
    </w:p>
    <w:p w14:paraId="635A88FE" w14:textId="77777777" w:rsidR="006A1627" w:rsidRPr="006A1627" w:rsidRDefault="006A1627" w:rsidP="006A1627">
      <w:pPr>
        <w:pStyle w:val="Style1-Verd9"/>
        <w:numPr>
          <w:ilvl w:val="0"/>
          <w:numId w:val="0"/>
        </w:numPr>
        <w:spacing w:after="0"/>
        <w:ind w:left="360"/>
        <w:rPr>
          <w:noProof/>
        </w:rPr>
      </w:pPr>
    </w:p>
    <w:p w14:paraId="234659FB" w14:textId="30D3E590" w:rsidR="006A1627" w:rsidRPr="006A1627" w:rsidRDefault="00F51C2D" w:rsidP="006A1627">
      <w:pPr>
        <w:pStyle w:val="Style1-Verd9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 xml:space="preserve">WARNING: </w:t>
      </w:r>
      <w:r w:rsidR="006A1627" w:rsidRPr="006A1627">
        <w:rPr>
          <w:noProof/>
        </w:rPr>
        <w:t>Verify that EAP 6.4 directories and required configuration and application files have been backed up. Verify with the application administrator</w:t>
      </w:r>
      <w:r w:rsidR="006A1627">
        <w:rPr>
          <w:noProof/>
        </w:rPr>
        <w:t xml:space="preserve"> and application owners that backups have been taken and configuration and application data and files have been saved. </w:t>
      </w:r>
      <w:r w:rsidR="006A1627" w:rsidRPr="006A1627">
        <w:rPr>
          <w:noProof/>
        </w:rPr>
        <w:t xml:space="preserve"> </w:t>
      </w:r>
      <w:r w:rsidR="006A1627" w:rsidRPr="006A1627">
        <w:rPr>
          <w:rStyle w:val="Hyperlink"/>
          <w:noProof/>
          <w:color w:val="auto"/>
          <w:u w:val="none"/>
        </w:rPr>
        <w:t xml:space="preserve"> </w:t>
      </w:r>
    </w:p>
    <w:p w14:paraId="34B29811" w14:textId="77777777" w:rsidR="006A1627" w:rsidRPr="006A1627" w:rsidRDefault="006A1627" w:rsidP="006A1627">
      <w:pPr>
        <w:pStyle w:val="Style1-Verd9"/>
        <w:numPr>
          <w:ilvl w:val="0"/>
          <w:numId w:val="0"/>
        </w:numPr>
        <w:spacing w:after="0"/>
        <w:ind w:left="360"/>
        <w:rPr>
          <w:noProof/>
        </w:rPr>
      </w:pPr>
    </w:p>
    <w:p w14:paraId="47B04AED" w14:textId="45EC79E2" w:rsidR="00225B87" w:rsidRPr="006A1627" w:rsidRDefault="006A1627" w:rsidP="006A1627">
      <w:pPr>
        <w:pStyle w:val="Style1-Verd9"/>
        <w:numPr>
          <w:ilvl w:val="0"/>
          <w:numId w:val="5"/>
        </w:numPr>
        <w:rPr>
          <w:rFonts w:cs="Courier New"/>
        </w:rPr>
      </w:pPr>
      <w:r w:rsidRPr="006A1627">
        <w:rPr>
          <w:rFonts w:cs="Courier New"/>
        </w:rPr>
        <w:t xml:space="preserve">Uninstall </w:t>
      </w:r>
      <w:proofErr w:type="spellStart"/>
      <w:r w:rsidRPr="006A1627">
        <w:rPr>
          <w:rFonts w:cs="Courier New"/>
        </w:rPr>
        <w:t>Jboss</w:t>
      </w:r>
      <w:proofErr w:type="spellEnd"/>
      <w:r w:rsidRPr="006A1627">
        <w:rPr>
          <w:rFonts w:cs="Courier New"/>
        </w:rPr>
        <w:t xml:space="preserve"> EAP 6.4</w:t>
      </w:r>
    </w:p>
    <w:p w14:paraId="0FBF87BE" w14:textId="72BD8D29" w:rsidR="006A1627" w:rsidRPr="006A1627" w:rsidRDefault="006A1627" w:rsidP="00F51C2D">
      <w:pPr>
        <w:pStyle w:val="ListParagraph"/>
        <w:numPr>
          <w:ilvl w:val="0"/>
          <w:numId w:val="0"/>
        </w:numPr>
        <w:rPr>
          <w:rFonts w:ascii="Consolas" w:hAnsi="Consolas"/>
          <w:sz w:val="20"/>
          <w:szCs w:val="20"/>
        </w:rPr>
      </w:pPr>
      <w:r w:rsidRPr="006A1627">
        <w:rPr>
          <w:rFonts w:ascii="Consolas" w:hAnsi="Consolas"/>
          <w:sz w:val="20"/>
          <w:szCs w:val="20"/>
        </w:rPr>
        <w:t xml:space="preserve">#root:  </w:t>
      </w:r>
      <w:r w:rsidRPr="006A1627">
        <w:rPr>
          <w:rFonts w:ascii="Consolas" w:hAnsi="Consolas"/>
          <w:sz w:val="20"/>
          <w:szCs w:val="20"/>
        </w:rPr>
        <w:t>cd /opt/EAP6.4/Uninstaller</w:t>
      </w:r>
    </w:p>
    <w:p w14:paraId="6CDD515B" w14:textId="08371117" w:rsidR="006A1627" w:rsidRPr="006A1627" w:rsidRDefault="006A1627" w:rsidP="00F51C2D">
      <w:pPr>
        <w:pStyle w:val="ListParagraph"/>
        <w:numPr>
          <w:ilvl w:val="0"/>
          <w:numId w:val="0"/>
        </w:numPr>
        <w:rPr>
          <w:rFonts w:ascii="Consolas" w:hAnsi="Consolas"/>
          <w:sz w:val="20"/>
          <w:szCs w:val="20"/>
        </w:rPr>
      </w:pPr>
      <w:r w:rsidRPr="006A1627">
        <w:rPr>
          <w:rFonts w:ascii="Consolas" w:hAnsi="Consolas"/>
          <w:sz w:val="20"/>
          <w:szCs w:val="20"/>
        </w:rPr>
        <w:t>#root:  java -jar uninstaller.jar</w:t>
      </w:r>
    </w:p>
    <w:p w14:paraId="44D4DFBB" w14:textId="3597E924" w:rsidR="006A1627" w:rsidRDefault="006A1627" w:rsidP="006A1627">
      <w:pPr>
        <w:pStyle w:val="ListParagraph"/>
        <w:numPr>
          <w:ilvl w:val="0"/>
          <w:numId w:val="0"/>
        </w:numPr>
        <w:ind w:left="360"/>
      </w:pPr>
    </w:p>
    <w:p w14:paraId="1FD7EC9C" w14:textId="2FCAAE3A" w:rsidR="006A1627" w:rsidRPr="006A1627" w:rsidRDefault="006A1627" w:rsidP="006A1627">
      <w:pPr>
        <w:pStyle w:val="ListParagraph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6A1627">
        <w:rPr>
          <w:rFonts w:ascii="Courier New" w:hAnsi="Courier New" w:cs="Courier New"/>
        </w:rPr>
        <w:t>Expected results:</w:t>
      </w:r>
    </w:p>
    <w:p w14:paraId="11C57BB1" w14:textId="2A6AAE89" w:rsidR="006A1627" w:rsidRPr="006A1627" w:rsidRDefault="006A1627" w:rsidP="006A1627">
      <w:pPr>
        <w:rPr>
          <w:rFonts w:ascii="Courier New" w:hAnsi="Courier New" w:cs="Courier New"/>
        </w:rPr>
      </w:pPr>
      <w:r w:rsidRPr="006A1627">
        <w:rPr>
          <w:rFonts w:ascii="Courier New" w:hAnsi="Courier New" w:cs="Courier New"/>
          <w:sz w:val="18"/>
          <w:szCs w:val="18"/>
        </w:rPr>
        <w:t xml:space="preserve">   </w:t>
      </w:r>
      <w:r w:rsidRPr="006A1627">
        <w:rPr>
          <w:rFonts w:ascii="Courier New" w:hAnsi="Courier New" w:cs="Courier New"/>
          <w:sz w:val="18"/>
          <w:szCs w:val="18"/>
        </w:rPr>
        <w:t># java -jar uninstaller</w:t>
      </w:r>
      <w:r w:rsidRPr="006A1627">
        <w:rPr>
          <w:rFonts w:ascii="Courier New" w:hAnsi="Courier New" w:cs="Courier New"/>
        </w:rPr>
        <w:t>.jar</w:t>
      </w:r>
    </w:p>
    <w:p w14:paraId="12C65FCF" w14:textId="6026E1BB" w:rsidR="006A1627" w:rsidRPr="006A1627" w:rsidRDefault="006A1627" w:rsidP="006A1627">
      <w:pPr>
        <w:pStyle w:val="ListParagraph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6A1627">
        <w:rPr>
          <w:rFonts w:ascii="Courier New" w:hAnsi="Courier New" w:cs="Courier New"/>
        </w:rPr>
        <w:t xml:space="preserve"> Force the deletion of /opt/EAP6.4 [y/n] y</w:t>
      </w:r>
    </w:p>
    <w:tbl>
      <w:tblPr>
        <w:tblpPr w:leftFromText="180" w:rightFromText="180" w:vertAnchor="text" w:tblpY="1"/>
        <w:tblOverlap w:val="never"/>
        <w:tblW w:w="3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560"/>
      </w:tblGrid>
      <w:tr w:rsidR="001D1EC2" w:rsidRPr="00E716ED" w14:paraId="4FA1F9EC" w14:textId="77777777" w:rsidTr="0020766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F764F" w14:textId="77777777" w:rsidR="00F51C2D" w:rsidRPr="006A1627" w:rsidRDefault="00F51C2D" w:rsidP="00F51C2D">
            <w:pPr>
              <w:pStyle w:val="ListParagraph"/>
              <w:numPr>
                <w:ilvl w:val="0"/>
                <w:numId w:val="0"/>
              </w:numPr>
              <w:rPr>
                <w:rFonts w:ascii="Consolas" w:hAnsi="Consolas"/>
                <w:sz w:val="20"/>
                <w:szCs w:val="20"/>
              </w:rPr>
            </w:pPr>
            <w:r w:rsidRPr="006A1627">
              <w:rPr>
                <w:rFonts w:ascii="Consolas" w:hAnsi="Consolas"/>
                <w:sz w:val="20"/>
                <w:szCs w:val="20"/>
              </w:rPr>
              <w:t xml:space="preserve">#root: 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A1627">
              <w:rPr>
                <w:rFonts w:ascii="Consolas" w:hAnsi="Consolas"/>
                <w:sz w:val="20"/>
                <w:szCs w:val="20"/>
              </w:rPr>
              <w:t>cd</w:t>
            </w:r>
          </w:p>
          <w:p w14:paraId="0D5A9762" w14:textId="77777777" w:rsidR="00F51C2D" w:rsidRPr="006A1627" w:rsidRDefault="00F51C2D" w:rsidP="00F51C2D">
            <w:pPr>
              <w:pStyle w:val="ListParagraph"/>
              <w:numPr>
                <w:ilvl w:val="0"/>
                <w:numId w:val="0"/>
              </w:numPr>
              <w:rPr>
                <w:rFonts w:ascii="Consolas" w:hAnsi="Consolas"/>
                <w:sz w:val="20"/>
                <w:szCs w:val="20"/>
              </w:rPr>
            </w:pPr>
            <w:r w:rsidRPr="006A1627">
              <w:rPr>
                <w:rFonts w:ascii="Consolas" w:hAnsi="Consolas"/>
                <w:sz w:val="20"/>
                <w:szCs w:val="20"/>
              </w:rPr>
              <w:t>#root: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A1627">
              <w:rPr>
                <w:rFonts w:ascii="Consolas" w:hAnsi="Consolas"/>
                <w:sz w:val="20"/>
                <w:szCs w:val="20"/>
              </w:rPr>
              <w:t xml:space="preserve"> rm -rf /opt/EAP6.4</w:t>
            </w:r>
          </w:p>
          <w:p w14:paraId="2685983B" w14:textId="77777777" w:rsidR="00047469" w:rsidRDefault="00047469" w:rsidP="009B7DA7">
            <w:pPr>
              <w:pStyle w:val="Style0-Plain"/>
              <w:spacing w:after="0" w:line="240" w:lineRule="auto"/>
              <w:ind w:left="360"/>
            </w:pPr>
          </w:p>
          <w:p w14:paraId="6E2DD2F2" w14:textId="20B6C670" w:rsidR="00047469" w:rsidRPr="00E716ED" w:rsidRDefault="00B872DC" w:rsidP="00B872DC">
            <w:pPr>
              <w:pStyle w:val="T1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 xml:space="preserve">                                                           </w:t>
            </w:r>
            <w:proofErr w:type="gramStart"/>
            <w:r w:rsidR="00047469" w:rsidRPr="00E716ED">
              <w:rPr>
                <w:rFonts w:ascii="Verdana" w:hAnsi="Verdana"/>
                <w:sz w:val="18"/>
                <w:szCs w:val="18"/>
              </w:rPr>
              <w:t>Δ  END</w:t>
            </w:r>
            <w:proofErr w:type="gramEnd"/>
            <w:r w:rsidR="00047469" w:rsidRPr="00E716ED">
              <w:rPr>
                <w:rFonts w:ascii="Verdana" w:hAnsi="Verdana"/>
                <w:sz w:val="18"/>
                <w:szCs w:val="18"/>
              </w:rPr>
              <w:t xml:space="preserve"> OF </w:t>
            </w:r>
            <w:r w:rsidR="00047469" w:rsidRPr="00E716ED">
              <w:rPr>
                <w:rFonts w:ascii="Verdana" w:hAnsi="Verdana"/>
                <w:sz w:val="18"/>
                <w:szCs w:val="18"/>
              </w:rPr>
              <w:fldChar w:fldCharType="begin"/>
            </w:r>
            <w:r w:rsidR="00047469" w:rsidRPr="00E716ED">
              <w:rPr>
                <w:rFonts w:ascii="Verdana" w:hAnsi="Verdana"/>
                <w:sz w:val="18"/>
                <w:szCs w:val="18"/>
              </w:rPr>
              <w:instrText xml:space="preserve"> NOTICE_TYPE </w:instrText>
            </w:r>
            <w:r w:rsidR="00047469" w:rsidRPr="00E716ED">
              <w:rPr>
                <w:rFonts w:ascii="Verdana" w:hAnsi="Verdana"/>
                <w:sz w:val="18"/>
                <w:szCs w:val="18"/>
              </w:rPr>
              <w:fldChar w:fldCharType="separate"/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Notice Type"/>
                <w:tag w:val="Notice Type"/>
                <w:id w:val="1094747048"/>
                <w:placeholder>
                  <w:docPart w:val="9F4C72432078497EB803F81DE898FFE5"/>
                </w:placeholder>
                <w:dataBinding w:xpath="/root[1]/noticeInformation[1]/noticeType[1]" w:storeItemID="{D6155B6F-3DC9-45F8-AC2C-D273D2609EB2}"/>
                <w:dropDownList w:lastValue="RN-">
                  <w:listItem w:displayText="APPLICATION RELEASE NOTICE" w:value="ARN-"/>
                  <w:listItem w:displayText="LIVE ENVIRONMENT MODIFICATION" w:value="LEM-"/>
                  <w:listItem w:displayText="RELEASE NOTICE" w:value="RN-"/>
                </w:dropDownList>
              </w:sdtPr>
              <w:sdtEndPr/>
              <w:sdtContent>
                <w:r w:rsidR="0070058E">
                  <w:rPr>
                    <w:rFonts w:ascii="Verdana" w:hAnsi="Verdana"/>
                    <w:sz w:val="18"/>
                    <w:szCs w:val="18"/>
                  </w:rPr>
                  <w:t>RELEASE NOTICE</w:t>
                </w:r>
              </w:sdtContent>
            </w:sdt>
            <w:r w:rsidR="00047469" w:rsidRPr="00E716ED">
              <w:rPr>
                <w:rFonts w:ascii="Verdana" w:hAnsi="Verdana"/>
                <w:sz w:val="18"/>
                <w:szCs w:val="18"/>
              </w:rPr>
              <w:fldChar w:fldCharType="end"/>
            </w:r>
            <w:r w:rsidR="00047469" w:rsidRPr="00E716ED">
              <w:rPr>
                <w:rFonts w:ascii="Verdana" w:hAnsi="Verdana"/>
                <w:sz w:val="18"/>
                <w:szCs w:val="18"/>
              </w:rPr>
              <w:t xml:space="preserve">  Δ</w:t>
            </w:r>
          </w:p>
          <w:p w14:paraId="6F0271A4" w14:textId="77777777" w:rsidR="00047469" w:rsidRPr="009B7DA7" w:rsidRDefault="00047469" w:rsidP="009B7DA7">
            <w:pPr>
              <w:pStyle w:val="ListParagraph"/>
              <w:numPr>
                <w:ilvl w:val="0"/>
                <w:numId w:val="0"/>
              </w:numPr>
              <w:ind w:left="360"/>
              <w:rPr>
                <w:b/>
              </w:rPr>
            </w:pPr>
          </w:p>
          <w:p w14:paraId="4BCE97CA" w14:textId="77777777" w:rsidR="001D1EC2" w:rsidRPr="009B7DA7" w:rsidRDefault="001D1EC2" w:rsidP="009B7DA7">
            <w:pPr>
              <w:pStyle w:val="ListParagraph"/>
              <w:numPr>
                <w:ilvl w:val="0"/>
                <w:numId w:val="0"/>
              </w:numPr>
              <w:ind w:left="360"/>
              <w:rPr>
                <w:b/>
              </w:rPr>
            </w:pPr>
          </w:p>
        </w:tc>
      </w:tr>
    </w:tbl>
    <w:p w14:paraId="13FDAEE6" w14:textId="6F4AD454" w:rsidR="002F35E2" w:rsidRDefault="002F35E2" w:rsidP="008262DD"/>
    <w:p w14:paraId="24C08A16" w14:textId="77777777" w:rsidR="00B7219B" w:rsidRPr="00B7219B" w:rsidRDefault="00B7219B" w:rsidP="00B7219B"/>
    <w:sectPr w:rsidR="00B7219B" w:rsidRPr="00B7219B" w:rsidSect="0050254E">
      <w:footerReference w:type="default" r:id="rId16"/>
      <w:pgSz w:w="12240" w:h="15840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1FCA8" w14:textId="77777777" w:rsidR="003549C6" w:rsidRDefault="003549C6" w:rsidP="007A1BD6">
      <w:pPr>
        <w:spacing w:after="0" w:line="240" w:lineRule="auto"/>
      </w:pPr>
      <w:r>
        <w:separator/>
      </w:r>
    </w:p>
  </w:endnote>
  <w:endnote w:type="continuationSeparator" w:id="0">
    <w:p w14:paraId="1EA4DCFD" w14:textId="77777777" w:rsidR="003549C6" w:rsidRDefault="003549C6" w:rsidP="007A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8DC1B" w14:textId="6F4D7815" w:rsidR="00F7663B" w:rsidRPr="005A1391" w:rsidRDefault="003549C6" w:rsidP="006527CD">
    <w:pPr>
      <w:rPr>
        <w:rFonts w:ascii="Verdana" w:hAnsi="Verdana"/>
        <w:b/>
        <w:sz w:val="18"/>
        <w:szCs w:val="18"/>
      </w:rPr>
    </w:pPr>
    <w:sdt>
      <w:sdtPr>
        <w:rPr>
          <w:rFonts w:ascii="Verdana" w:hAnsi="Verdana"/>
          <w:color w:val="000000" w:themeColor="text1"/>
          <w:sz w:val="18"/>
          <w:szCs w:val="18"/>
        </w:rPr>
        <w:alias w:val="Short Notice Type"/>
        <w:tag w:val="Short Notice Type"/>
        <w:id w:val="84012162"/>
        <w:lock w:val="contentLocked"/>
        <w:placeholder>
          <w:docPart w:val="499C47B83CE64F5DBD0309D6A87A2827"/>
        </w:placeholder>
        <w:dataBinding w:xpath="/root[1]/noticeInformation[1]/noticeType[1]" w:storeItemID="{D6155B6F-3DC9-45F8-AC2C-D273D2609EB2}"/>
        <w:dropDownList w:lastValue="RN-">
          <w:listItem w:displayText="ARN-" w:value="ARN-"/>
          <w:listItem w:displayText="LEM-" w:value="LEM-"/>
          <w:listItem w:displayText="RN-" w:value="RN-"/>
        </w:dropDownList>
      </w:sdtPr>
      <w:sdtEndPr/>
      <w:sdtContent>
        <w:r w:rsidR="00F7663B">
          <w:rPr>
            <w:rFonts w:ascii="Verdana" w:hAnsi="Verdana"/>
            <w:color w:val="000000" w:themeColor="text1"/>
            <w:sz w:val="18"/>
            <w:szCs w:val="18"/>
          </w:rPr>
          <w:t>RN-</w:t>
        </w:r>
      </w:sdtContent>
    </w:sdt>
    <w:sdt>
      <w:sdtPr>
        <w:rPr>
          <w:rFonts w:ascii="Verdana" w:hAnsi="Verdana"/>
          <w:color w:val="000000" w:themeColor="text1"/>
          <w:sz w:val="18"/>
          <w:szCs w:val="18"/>
        </w:rPr>
        <w:alias w:val="NoticeDate"/>
        <w:tag w:val="NoticeDate"/>
        <w:id w:val="149615025"/>
        <w:lock w:val="contentLocked"/>
        <w:placeholder>
          <w:docPart w:val="D83AB1597A134189A8E48942ADA554DC"/>
        </w:placeholder>
        <w:dataBinding w:xpath="/root[1]/noticeInformation[1]/noticeDate[1]" w:storeItemID="{D6155B6F-3DC9-45F8-AC2C-D273D2609EB2}"/>
        <w:date w:fullDate="2019-10-23T00:00:00Z">
          <w:dateFormat w:val="yyyy-"/>
          <w:lid w:val="en-US"/>
          <w:storeMappedDataAs w:val="dateTime"/>
          <w:calendar w:val="gregorian"/>
        </w:date>
      </w:sdtPr>
      <w:sdtEndPr/>
      <w:sdtContent>
        <w:r w:rsidR="00B70D95">
          <w:rPr>
            <w:rFonts w:ascii="Verdana" w:hAnsi="Verdana"/>
            <w:color w:val="000000" w:themeColor="text1"/>
            <w:sz w:val="18"/>
            <w:szCs w:val="18"/>
          </w:rPr>
          <w:t>2019-</w:t>
        </w:r>
      </w:sdtContent>
    </w:sdt>
    <w:sdt>
      <w:sdtPr>
        <w:rPr>
          <w:rFonts w:ascii="Verdana" w:hAnsi="Verdana"/>
          <w:color w:val="000000" w:themeColor="text1"/>
          <w:sz w:val="18"/>
          <w:szCs w:val="18"/>
        </w:rPr>
        <w:alias w:val="Notice Number"/>
        <w:tag w:val="Notice Number"/>
        <w:id w:val="64571297"/>
        <w:lock w:val="sdtLocked"/>
        <w:dataBinding w:xpath="/root[1]/noticeInformation[1]/noticeNumber[1]" w:storeItemID="{D6155B6F-3DC9-45F8-AC2C-D273D2609EB2}"/>
        <w:text/>
      </w:sdtPr>
      <w:sdtEndPr/>
      <w:sdtContent>
        <w:r w:rsidR="00F7663B">
          <w:rPr>
            <w:rFonts w:ascii="Verdana" w:hAnsi="Verdana"/>
            <w:color w:val="000000" w:themeColor="text1"/>
            <w:sz w:val="18"/>
            <w:szCs w:val="18"/>
          </w:rPr>
          <w:t>Web-??</w:t>
        </w:r>
      </w:sdtContent>
    </w:sdt>
    <w:r w:rsidR="00F7663B" w:rsidRPr="005A1391">
      <w:rPr>
        <w:rFonts w:ascii="Verdana" w:hAnsi="Verdana"/>
        <w:sz w:val="18"/>
        <w:szCs w:val="18"/>
      </w:rPr>
      <w:t xml:space="preserve"> </w:t>
    </w:r>
    <w:r w:rsidR="00F7663B" w:rsidRPr="005A1391">
      <w:rPr>
        <w:rFonts w:ascii="Verdana" w:hAnsi="Verdana"/>
        <w:sz w:val="18"/>
        <w:szCs w:val="18"/>
      </w:rPr>
      <w:ptab w:relativeTo="margin" w:alignment="center" w:leader="none"/>
    </w:r>
    <w:r w:rsidR="00F7663B" w:rsidRPr="005A1391">
      <w:rPr>
        <w:rFonts w:ascii="Verdana" w:hAnsi="Verdana"/>
        <w:sz w:val="18"/>
        <w:szCs w:val="18"/>
      </w:rPr>
      <w:fldChar w:fldCharType="begin"/>
    </w:r>
    <w:r w:rsidR="00F7663B" w:rsidRPr="005A1391">
      <w:rPr>
        <w:rFonts w:ascii="Verdana" w:hAnsi="Verdana"/>
        <w:sz w:val="18"/>
        <w:szCs w:val="18"/>
      </w:rPr>
      <w:instrText xml:space="preserve"> NOTICE_DATE </w:instrText>
    </w:r>
    <w:r w:rsidR="00F7663B" w:rsidRPr="005A1391">
      <w:rPr>
        <w:rFonts w:ascii="Verdana" w:hAnsi="Verdana"/>
        <w:sz w:val="18"/>
        <w:szCs w:val="18"/>
      </w:rPr>
      <w:fldChar w:fldCharType="separate"/>
    </w:r>
    <w:sdt>
      <w:sdtPr>
        <w:rPr>
          <w:rFonts w:ascii="Verdana" w:hAnsi="Verdana"/>
          <w:sz w:val="18"/>
          <w:szCs w:val="18"/>
        </w:rPr>
        <w:alias w:val="Notice Date"/>
        <w:tag w:val="Notice Date"/>
        <w:id w:val="62087700"/>
        <w:lock w:val="sdtLocked"/>
        <w:dataBinding w:xpath="/root[1]/noticeInformation[1]/noticeDate[1]" w:storeItemID="{D6155B6F-3DC9-45F8-AC2C-D273D2609EB2}"/>
        <w:date w:fullDate="2019-10-23T00:00:00Z">
          <w:dateFormat w:val="MMMM d, yyyy"/>
          <w:lid w:val="en-US"/>
          <w:storeMappedDataAs w:val="date"/>
          <w:calendar w:val="gregorian"/>
        </w:date>
      </w:sdtPr>
      <w:sdtEndPr/>
      <w:sdtContent>
        <w:r w:rsidR="00CC32E2">
          <w:rPr>
            <w:rFonts w:ascii="Verdana" w:hAnsi="Verdana"/>
            <w:sz w:val="18"/>
            <w:szCs w:val="18"/>
          </w:rPr>
          <w:t>October 23, 2019</w:t>
        </w:r>
      </w:sdtContent>
    </w:sdt>
    <w:r w:rsidR="00F7663B" w:rsidRPr="005A1391">
      <w:rPr>
        <w:rFonts w:ascii="Verdana" w:hAnsi="Verdana"/>
        <w:sz w:val="18"/>
        <w:szCs w:val="18"/>
      </w:rPr>
      <w:fldChar w:fldCharType="end"/>
    </w:r>
    <w:r w:rsidR="00F7663B" w:rsidRPr="005A1391">
      <w:rPr>
        <w:rFonts w:ascii="Verdana" w:hAnsi="Verdana"/>
        <w:sz w:val="18"/>
        <w:szCs w:val="18"/>
      </w:rPr>
      <w:ptab w:relativeTo="margin" w:alignment="right" w:leader="none"/>
    </w:r>
    <w:sdt>
      <w:sdtPr>
        <w:rPr>
          <w:rFonts w:ascii="Verdana" w:hAnsi="Verdana"/>
          <w:b/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EndPr/>
      <w:sdtContent>
        <w:r w:rsidR="00F7663B" w:rsidRPr="005A1391">
          <w:rPr>
            <w:rFonts w:ascii="Verdana" w:hAnsi="Verdana"/>
            <w:sz w:val="18"/>
            <w:szCs w:val="18"/>
          </w:rPr>
          <w:t xml:space="preserve">Page </w:t>
        </w:r>
        <w:r w:rsidR="00F7663B" w:rsidRPr="005A1391">
          <w:rPr>
            <w:rFonts w:ascii="Verdana" w:hAnsi="Verdana"/>
            <w:sz w:val="18"/>
            <w:szCs w:val="18"/>
          </w:rPr>
          <w:fldChar w:fldCharType="begin"/>
        </w:r>
        <w:r w:rsidR="00F7663B" w:rsidRPr="005A1391">
          <w:rPr>
            <w:rFonts w:ascii="Verdana" w:hAnsi="Verdana"/>
            <w:sz w:val="18"/>
            <w:szCs w:val="18"/>
          </w:rPr>
          <w:instrText xml:space="preserve"> PAGE </w:instrText>
        </w:r>
        <w:r w:rsidR="00F7663B" w:rsidRPr="005A1391">
          <w:rPr>
            <w:rFonts w:ascii="Verdana" w:hAnsi="Verdana"/>
            <w:sz w:val="18"/>
            <w:szCs w:val="18"/>
          </w:rPr>
          <w:fldChar w:fldCharType="separate"/>
        </w:r>
        <w:r w:rsidR="00864A04">
          <w:rPr>
            <w:rFonts w:ascii="Verdana" w:hAnsi="Verdana"/>
            <w:noProof/>
            <w:sz w:val="18"/>
            <w:szCs w:val="18"/>
          </w:rPr>
          <w:t>1</w:t>
        </w:r>
        <w:r w:rsidR="00F7663B" w:rsidRPr="005A1391">
          <w:rPr>
            <w:rFonts w:ascii="Verdana" w:hAnsi="Verdana"/>
            <w:sz w:val="18"/>
            <w:szCs w:val="18"/>
          </w:rPr>
          <w:fldChar w:fldCharType="end"/>
        </w:r>
        <w:r w:rsidR="00F7663B" w:rsidRPr="005A1391">
          <w:rPr>
            <w:rFonts w:ascii="Verdana" w:hAnsi="Verdana"/>
            <w:sz w:val="18"/>
            <w:szCs w:val="18"/>
          </w:rPr>
          <w:t xml:space="preserve"> of </w:t>
        </w:r>
        <w:r w:rsidR="00F7663B" w:rsidRPr="005A1391">
          <w:rPr>
            <w:rFonts w:ascii="Verdana" w:hAnsi="Verdana"/>
            <w:sz w:val="18"/>
            <w:szCs w:val="18"/>
          </w:rPr>
          <w:fldChar w:fldCharType="begin"/>
        </w:r>
        <w:r w:rsidR="00F7663B" w:rsidRPr="005A1391">
          <w:rPr>
            <w:rFonts w:ascii="Verdana" w:hAnsi="Verdana"/>
            <w:sz w:val="18"/>
            <w:szCs w:val="18"/>
          </w:rPr>
          <w:instrText xml:space="preserve"> NUMPAGES  </w:instrText>
        </w:r>
        <w:r w:rsidR="00F7663B" w:rsidRPr="005A1391">
          <w:rPr>
            <w:rFonts w:ascii="Verdana" w:hAnsi="Verdana"/>
            <w:sz w:val="18"/>
            <w:szCs w:val="18"/>
          </w:rPr>
          <w:fldChar w:fldCharType="separate"/>
        </w:r>
        <w:r w:rsidR="00864A04">
          <w:rPr>
            <w:rFonts w:ascii="Verdana" w:hAnsi="Verdana"/>
            <w:noProof/>
            <w:sz w:val="18"/>
            <w:szCs w:val="18"/>
          </w:rPr>
          <w:t>4</w:t>
        </w:r>
        <w:r w:rsidR="00F7663B" w:rsidRPr="005A1391">
          <w:rPr>
            <w:rFonts w:ascii="Verdana" w:hAnsi="Verdana"/>
            <w:sz w:val="18"/>
            <w:szCs w:val="18"/>
          </w:rPr>
          <w:fldChar w:fldCharType="end"/>
        </w:r>
      </w:sdtContent>
    </w:sdt>
  </w:p>
  <w:sdt>
    <w:sdtPr>
      <w:rPr>
        <w:rFonts w:ascii="Verdana" w:hAnsi="Verdana"/>
        <w:color w:val="808080" w:themeColor="background1" w:themeShade="80"/>
        <w:sz w:val="18"/>
        <w:szCs w:val="18"/>
      </w:rPr>
      <w:alias w:val="Title"/>
      <w:id w:val="677750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350BAB8" w14:textId="77777777" w:rsidR="00F7663B" w:rsidRPr="005A1391" w:rsidRDefault="00F7663B" w:rsidP="00BB2734">
        <w:pPr>
          <w:jc w:val="center"/>
          <w:rPr>
            <w:rFonts w:ascii="Verdana" w:hAnsi="Verdana"/>
            <w:sz w:val="18"/>
            <w:szCs w:val="18"/>
          </w:rPr>
        </w:pPr>
        <w:r>
          <w:rPr>
            <w:rFonts w:ascii="Verdana" w:hAnsi="Verdana"/>
            <w:color w:val="808080" w:themeColor="background1" w:themeShade="80"/>
            <w:sz w:val="18"/>
            <w:szCs w:val="18"/>
          </w:rPr>
          <w:t>RN TEMPLATE v4.120121023)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B801F" w14:textId="77777777" w:rsidR="003549C6" w:rsidRDefault="003549C6" w:rsidP="007A1BD6">
      <w:pPr>
        <w:spacing w:after="0" w:line="240" w:lineRule="auto"/>
      </w:pPr>
      <w:r>
        <w:separator/>
      </w:r>
    </w:p>
  </w:footnote>
  <w:footnote w:type="continuationSeparator" w:id="0">
    <w:p w14:paraId="31974DC2" w14:textId="77777777" w:rsidR="003549C6" w:rsidRDefault="003549C6" w:rsidP="007A1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7E2"/>
    <w:multiLevelType w:val="hybridMultilevel"/>
    <w:tmpl w:val="BF303E84"/>
    <w:lvl w:ilvl="0" w:tplc="CA7C7080">
      <w:start w:val="1"/>
      <w:numFmt w:val="bullet"/>
      <w:pStyle w:val="Style6-BulletLi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3129C"/>
    <w:multiLevelType w:val="hybridMultilevel"/>
    <w:tmpl w:val="C29A1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D7657A"/>
    <w:multiLevelType w:val="multilevel"/>
    <w:tmpl w:val="9EB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0550F"/>
    <w:multiLevelType w:val="multilevel"/>
    <w:tmpl w:val="6270F560"/>
    <w:lvl w:ilvl="0">
      <w:start w:val="1"/>
      <w:numFmt w:val="decimal"/>
      <w:pStyle w:val="Style1-Verd9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-Verd9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-Verd9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tyle4-Verd9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895571"/>
    <w:multiLevelType w:val="multilevel"/>
    <w:tmpl w:val="E6A605D8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BE2E21"/>
    <w:multiLevelType w:val="hybridMultilevel"/>
    <w:tmpl w:val="AF643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F30"/>
    <w:rsid w:val="00000D0A"/>
    <w:rsid w:val="000010C0"/>
    <w:rsid w:val="0000422A"/>
    <w:rsid w:val="00014F2C"/>
    <w:rsid w:val="00024C1C"/>
    <w:rsid w:val="00025D60"/>
    <w:rsid w:val="00026A31"/>
    <w:rsid w:val="0003574D"/>
    <w:rsid w:val="00040C17"/>
    <w:rsid w:val="000428B9"/>
    <w:rsid w:val="00043566"/>
    <w:rsid w:val="00047469"/>
    <w:rsid w:val="00055E94"/>
    <w:rsid w:val="000561E7"/>
    <w:rsid w:val="0005765F"/>
    <w:rsid w:val="00060B55"/>
    <w:rsid w:val="00061095"/>
    <w:rsid w:val="000613AF"/>
    <w:rsid w:val="00063458"/>
    <w:rsid w:val="00065B83"/>
    <w:rsid w:val="00070313"/>
    <w:rsid w:val="00070EA3"/>
    <w:rsid w:val="00070F13"/>
    <w:rsid w:val="000747FE"/>
    <w:rsid w:val="000748C4"/>
    <w:rsid w:val="00080187"/>
    <w:rsid w:val="00080AC3"/>
    <w:rsid w:val="00087FAA"/>
    <w:rsid w:val="000913A2"/>
    <w:rsid w:val="00093F30"/>
    <w:rsid w:val="000952AC"/>
    <w:rsid w:val="000975CD"/>
    <w:rsid w:val="000A3513"/>
    <w:rsid w:val="000A7992"/>
    <w:rsid w:val="000B1103"/>
    <w:rsid w:val="000B42A2"/>
    <w:rsid w:val="000C7027"/>
    <w:rsid w:val="000C7A1F"/>
    <w:rsid w:val="000D027E"/>
    <w:rsid w:val="000D3E4A"/>
    <w:rsid w:val="000E0D6F"/>
    <w:rsid w:val="000E26FB"/>
    <w:rsid w:val="000E583A"/>
    <w:rsid w:val="000E7F0C"/>
    <w:rsid w:val="000F6D95"/>
    <w:rsid w:val="000F6EC5"/>
    <w:rsid w:val="00101AB5"/>
    <w:rsid w:val="00105340"/>
    <w:rsid w:val="001068EC"/>
    <w:rsid w:val="00107B52"/>
    <w:rsid w:val="0012000E"/>
    <w:rsid w:val="00122EFD"/>
    <w:rsid w:val="00124A77"/>
    <w:rsid w:val="00125505"/>
    <w:rsid w:val="0013065C"/>
    <w:rsid w:val="00130A33"/>
    <w:rsid w:val="00130D17"/>
    <w:rsid w:val="001341F7"/>
    <w:rsid w:val="0013662A"/>
    <w:rsid w:val="00151D14"/>
    <w:rsid w:val="001537A2"/>
    <w:rsid w:val="00160FFD"/>
    <w:rsid w:val="001627D7"/>
    <w:rsid w:val="0016796E"/>
    <w:rsid w:val="0017151A"/>
    <w:rsid w:val="0018197B"/>
    <w:rsid w:val="00182D86"/>
    <w:rsid w:val="00187E60"/>
    <w:rsid w:val="00193A87"/>
    <w:rsid w:val="00197E63"/>
    <w:rsid w:val="001A07DE"/>
    <w:rsid w:val="001A1C52"/>
    <w:rsid w:val="001A242B"/>
    <w:rsid w:val="001A7D25"/>
    <w:rsid w:val="001B5ACE"/>
    <w:rsid w:val="001C0E49"/>
    <w:rsid w:val="001C1102"/>
    <w:rsid w:val="001D0AC9"/>
    <w:rsid w:val="001D1EC2"/>
    <w:rsid w:val="001D4544"/>
    <w:rsid w:val="001E07D4"/>
    <w:rsid w:val="001E19E0"/>
    <w:rsid w:val="001E6A49"/>
    <w:rsid w:val="001E6C36"/>
    <w:rsid w:val="001E798D"/>
    <w:rsid w:val="001F0539"/>
    <w:rsid w:val="001F7192"/>
    <w:rsid w:val="00203A18"/>
    <w:rsid w:val="00204100"/>
    <w:rsid w:val="00206487"/>
    <w:rsid w:val="00207662"/>
    <w:rsid w:val="00210C4F"/>
    <w:rsid w:val="002131DD"/>
    <w:rsid w:val="00214062"/>
    <w:rsid w:val="00215C1D"/>
    <w:rsid w:val="00216609"/>
    <w:rsid w:val="00221776"/>
    <w:rsid w:val="0022501A"/>
    <w:rsid w:val="00225B87"/>
    <w:rsid w:val="00226936"/>
    <w:rsid w:val="002302BC"/>
    <w:rsid w:val="00231939"/>
    <w:rsid w:val="0023330B"/>
    <w:rsid w:val="00236DE1"/>
    <w:rsid w:val="00240212"/>
    <w:rsid w:val="00244911"/>
    <w:rsid w:val="00250B29"/>
    <w:rsid w:val="00253E11"/>
    <w:rsid w:val="00260BD8"/>
    <w:rsid w:val="0026113D"/>
    <w:rsid w:val="00263499"/>
    <w:rsid w:val="002738D1"/>
    <w:rsid w:val="0028033E"/>
    <w:rsid w:val="00282D93"/>
    <w:rsid w:val="0029061B"/>
    <w:rsid w:val="00292557"/>
    <w:rsid w:val="002942E4"/>
    <w:rsid w:val="00296B42"/>
    <w:rsid w:val="002A2A87"/>
    <w:rsid w:val="002A2CA0"/>
    <w:rsid w:val="002A6754"/>
    <w:rsid w:val="002C038B"/>
    <w:rsid w:val="002C102E"/>
    <w:rsid w:val="002C37EC"/>
    <w:rsid w:val="002C4AAA"/>
    <w:rsid w:val="002C7F6B"/>
    <w:rsid w:val="002D45B2"/>
    <w:rsid w:val="002D67E7"/>
    <w:rsid w:val="002F35E2"/>
    <w:rsid w:val="002F4D2C"/>
    <w:rsid w:val="00302DB3"/>
    <w:rsid w:val="00313852"/>
    <w:rsid w:val="003163EC"/>
    <w:rsid w:val="00317D98"/>
    <w:rsid w:val="00330802"/>
    <w:rsid w:val="00333FE9"/>
    <w:rsid w:val="0033610F"/>
    <w:rsid w:val="003403E6"/>
    <w:rsid w:val="0034102E"/>
    <w:rsid w:val="0034640C"/>
    <w:rsid w:val="00346A68"/>
    <w:rsid w:val="0035144A"/>
    <w:rsid w:val="00351E40"/>
    <w:rsid w:val="003549C6"/>
    <w:rsid w:val="0035524A"/>
    <w:rsid w:val="00356329"/>
    <w:rsid w:val="003564C3"/>
    <w:rsid w:val="00356FF4"/>
    <w:rsid w:val="003615F9"/>
    <w:rsid w:val="00361B61"/>
    <w:rsid w:val="00366A10"/>
    <w:rsid w:val="0037534E"/>
    <w:rsid w:val="00377F96"/>
    <w:rsid w:val="00383B7E"/>
    <w:rsid w:val="00384EAF"/>
    <w:rsid w:val="00395857"/>
    <w:rsid w:val="003A2F9B"/>
    <w:rsid w:val="003A610D"/>
    <w:rsid w:val="003A7D0B"/>
    <w:rsid w:val="003B12C4"/>
    <w:rsid w:val="003B1C69"/>
    <w:rsid w:val="003B663B"/>
    <w:rsid w:val="003C0B2E"/>
    <w:rsid w:val="003C2436"/>
    <w:rsid w:val="003C2A99"/>
    <w:rsid w:val="003C6A94"/>
    <w:rsid w:val="003D4049"/>
    <w:rsid w:val="003D43E9"/>
    <w:rsid w:val="003D53D9"/>
    <w:rsid w:val="003D69EC"/>
    <w:rsid w:val="003E5004"/>
    <w:rsid w:val="003E6DDD"/>
    <w:rsid w:val="003F032D"/>
    <w:rsid w:val="003F03ED"/>
    <w:rsid w:val="003F290C"/>
    <w:rsid w:val="003F3FBC"/>
    <w:rsid w:val="003F4171"/>
    <w:rsid w:val="003F4945"/>
    <w:rsid w:val="004002E7"/>
    <w:rsid w:val="004011C9"/>
    <w:rsid w:val="00402763"/>
    <w:rsid w:val="0040330B"/>
    <w:rsid w:val="004056CC"/>
    <w:rsid w:val="0040612B"/>
    <w:rsid w:val="00410889"/>
    <w:rsid w:val="00413BEB"/>
    <w:rsid w:val="00415209"/>
    <w:rsid w:val="00416EC8"/>
    <w:rsid w:val="00421949"/>
    <w:rsid w:val="004223BB"/>
    <w:rsid w:val="00425537"/>
    <w:rsid w:val="00430465"/>
    <w:rsid w:val="0043312F"/>
    <w:rsid w:val="00434DCD"/>
    <w:rsid w:val="00437B70"/>
    <w:rsid w:val="004420BE"/>
    <w:rsid w:val="00454D5D"/>
    <w:rsid w:val="00454DF2"/>
    <w:rsid w:val="00462C5F"/>
    <w:rsid w:val="00463ABC"/>
    <w:rsid w:val="00467F33"/>
    <w:rsid w:val="0047190D"/>
    <w:rsid w:val="00472256"/>
    <w:rsid w:val="004727FD"/>
    <w:rsid w:val="00472B51"/>
    <w:rsid w:val="00485B2C"/>
    <w:rsid w:val="004868F0"/>
    <w:rsid w:val="0049235D"/>
    <w:rsid w:val="004926F0"/>
    <w:rsid w:val="004928B2"/>
    <w:rsid w:val="00495B03"/>
    <w:rsid w:val="0049794C"/>
    <w:rsid w:val="004A1330"/>
    <w:rsid w:val="004A144A"/>
    <w:rsid w:val="004A34EE"/>
    <w:rsid w:val="004B0F09"/>
    <w:rsid w:val="004B2071"/>
    <w:rsid w:val="004B580B"/>
    <w:rsid w:val="004B797B"/>
    <w:rsid w:val="004C097B"/>
    <w:rsid w:val="004C6142"/>
    <w:rsid w:val="004D1BE5"/>
    <w:rsid w:val="004D47C2"/>
    <w:rsid w:val="004E1740"/>
    <w:rsid w:val="004E502F"/>
    <w:rsid w:val="004E73F5"/>
    <w:rsid w:val="004F6874"/>
    <w:rsid w:val="004F7DE0"/>
    <w:rsid w:val="00501CC2"/>
    <w:rsid w:val="0050204F"/>
    <w:rsid w:val="0050254E"/>
    <w:rsid w:val="00504182"/>
    <w:rsid w:val="00504762"/>
    <w:rsid w:val="00505955"/>
    <w:rsid w:val="00511966"/>
    <w:rsid w:val="00514361"/>
    <w:rsid w:val="005161DA"/>
    <w:rsid w:val="00517D63"/>
    <w:rsid w:val="005323FE"/>
    <w:rsid w:val="00532FDD"/>
    <w:rsid w:val="005353BB"/>
    <w:rsid w:val="00536E24"/>
    <w:rsid w:val="005425B1"/>
    <w:rsid w:val="00543948"/>
    <w:rsid w:val="005504A9"/>
    <w:rsid w:val="00556120"/>
    <w:rsid w:val="00557759"/>
    <w:rsid w:val="005617B9"/>
    <w:rsid w:val="00562ACB"/>
    <w:rsid w:val="00567659"/>
    <w:rsid w:val="00584303"/>
    <w:rsid w:val="00584D47"/>
    <w:rsid w:val="00591080"/>
    <w:rsid w:val="005962A3"/>
    <w:rsid w:val="0059749C"/>
    <w:rsid w:val="005979CC"/>
    <w:rsid w:val="005A1391"/>
    <w:rsid w:val="005B02BB"/>
    <w:rsid w:val="005B17C6"/>
    <w:rsid w:val="005B6333"/>
    <w:rsid w:val="005C14D2"/>
    <w:rsid w:val="005C15F7"/>
    <w:rsid w:val="005D061C"/>
    <w:rsid w:val="005D20D9"/>
    <w:rsid w:val="005D50F0"/>
    <w:rsid w:val="005E270C"/>
    <w:rsid w:val="005E2A8B"/>
    <w:rsid w:val="005E2F4C"/>
    <w:rsid w:val="005E54C1"/>
    <w:rsid w:val="005F1226"/>
    <w:rsid w:val="005F3CDF"/>
    <w:rsid w:val="005F3D55"/>
    <w:rsid w:val="005F612F"/>
    <w:rsid w:val="00603D77"/>
    <w:rsid w:val="00610526"/>
    <w:rsid w:val="00616B17"/>
    <w:rsid w:val="0062208C"/>
    <w:rsid w:val="00622A92"/>
    <w:rsid w:val="00625E3A"/>
    <w:rsid w:val="00625E82"/>
    <w:rsid w:val="006261B8"/>
    <w:rsid w:val="00641EE5"/>
    <w:rsid w:val="00646635"/>
    <w:rsid w:val="00650C33"/>
    <w:rsid w:val="006527CD"/>
    <w:rsid w:val="006553F9"/>
    <w:rsid w:val="00656E6E"/>
    <w:rsid w:val="00661CD1"/>
    <w:rsid w:val="00662C9B"/>
    <w:rsid w:val="00664335"/>
    <w:rsid w:val="00670A70"/>
    <w:rsid w:val="00670D50"/>
    <w:rsid w:val="00675160"/>
    <w:rsid w:val="00675A26"/>
    <w:rsid w:val="00676B8F"/>
    <w:rsid w:val="006804B5"/>
    <w:rsid w:val="00683B5C"/>
    <w:rsid w:val="00685696"/>
    <w:rsid w:val="00687E4E"/>
    <w:rsid w:val="0069084A"/>
    <w:rsid w:val="00690A6A"/>
    <w:rsid w:val="00695AF4"/>
    <w:rsid w:val="006A0B92"/>
    <w:rsid w:val="006A0EC8"/>
    <w:rsid w:val="006A1627"/>
    <w:rsid w:val="006A4B08"/>
    <w:rsid w:val="006A6CF1"/>
    <w:rsid w:val="006B0D31"/>
    <w:rsid w:val="006B20B3"/>
    <w:rsid w:val="006B72AB"/>
    <w:rsid w:val="006C3387"/>
    <w:rsid w:val="006C6385"/>
    <w:rsid w:val="006C732E"/>
    <w:rsid w:val="006D052D"/>
    <w:rsid w:val="006D0A18"/>
    <w:rsid w:val="006D0B17"/>
    <w:rsid w:val="006D2B2F"/>
    <w:rsid w:val="006D76AC"/>
    <w:rsid w:val="006E3133"/>
    <w:rsid w:val="006E552A"/>
    <w:rsid w:val="006E69BD"/>
    <w:rsid w:val="006F10B2"/>
    <w:rsid w:val="006F48A0"/>
    <w:rsid w:val="006F708C"/>
    <w:rsid w:val="0070058E"/>
    <w:rsid w:val="0071060A"/>
    <w:rsid w:val="00716092"/>
    <w:rsid w:val="0072404A"/>
    <w:rsid w:val="00732056"/>
    <w:rsid w:val="0073542B"/>
    <w:rsid w:val="0074249E"/>
    <w:rsid w:val="0074266E"/>
    <w:rsid w:val="00744072"/>
    <w:rsid w:val="00751ABC"/>
    <w:rsid w:val="00757657"/>
    <w:rsid w:val="00781F8F"/>
    <w:rsid w:val="00783AEE"/>
    <w:rsid w:val="0078547A"/>
    <w:rsid w:val="0078716D"/>
    <w:rsid w:val="00794547"/>
    <w:rsid w:val="007A1BD6"/>
    <w:rsid w:val="007B0965"/>
    <w:rsid w:val="007B392C"/>
    <w:rsid w:val="007B5E8D"/>
    <w:rsid w:val="007C2474"/>
    <w:rsid w:val="007C53F0"/>
    <w:rsid w:val="007D3158"/>
    <w:rsid w:val="007E357A"/>
    <w:rsid w:val="007E6F22"/>
    <w:rsid w:val="007F0081"/>
    <w:rsid w:val="007F1337"/>
    <w:rsid w:val="007F2AF9"/>
    <w:rsid w:val="007F6F4E"/>
    <w:rsid w:val="00802851"/>
    <w:rsid w:val="00804FF7"/>
    <w:rsid w:val="008057E1"/>
    <w:rsid w:val="008123D0"/>
    <w:rsid w:val="00815471"/>
    <w:rsid w:val="008155E3"/>
    <w:rsid w:val="00820191"/>
    <w:rsid w:val="008262DD"/>
    <w:rsid w:val="00830C47"/>
    <w:rsid w:val="00831C9E"/>
    <w:rsid w:val="00834920"/>
    <w:rsid w:val="00835C0D"/>
    <w:rsid w:val="00840936"/>
    <w:rsid w:val="008409B7"/>
    <w:rsid w:val="008422CC"/>
    <w:rsid w:val="00842F63"/>
    <w:rsid w:val="00852595"/>
    <w:rsid w:val="00852FB1"/>
    <w:rsid w:val="00853074"/>
    <w:rsid w:val="00854CB4"/>
    <w:rsid w:val="0086083E"/>
    <w:rsid w:val="00864A04"/>
    <w:rsid w:val="00867A7D"/>
    <w:rsid w:val="00867C92"/>
    <w:rsid w:val="008749B7"/>
    <w:rsid w:val="008836EB"/>
    <w:rsid w:val="00886618"/>
    <w:rsid w:val="008867BB"/>
    <w:rsid w:val="00887C55"/>
    <w:rsid w:val="00887E9F"/>
    <w:rsid w:val="00894C42"/>
    <w:rsid w:val="00897D51"/>
    <w:rsid w:val="008A321A"/>
    <w:rsid w:val="008A32B1"/>
    <w:rsid w:val="008A331E"/>
    <w:rsid w:val="008A7AD1"/>
    <w:rsid w:val="008B3817"/>
    <w:rsid w:val="008C1119"/>
    <w:rsid w:val="008C217E"/>
    <w:rsid w:val="008C5221"/>
    <w:rsid w:val="008C721E"/>
    <w:rsid w:val="008C77AF"/>
    <w:rsid w:val="008D015A"/>
    <w:rsid w:val="008D0C95"/>
    <w:rsid w:val="008D2704"/>
    <w:rsid w:val="008D2811"/>
    <w:rsid w:val="008D39C0"/>
    <w:rsid w:val="008E186E"/>
    <w:rsid w:val="008E572A"/>
    <w:rsid w:val="008E6918"/>
    <w:rsid w:val="008F089E"/>
    <w:rsid w:val="008F1B27"/>
    <w:rsid w:val="008F5FB0"/>
    <w:rsid w:val="008F7AF8"/>
    <w:rsid w:val="00903871"/>
    <w:rsid w:val="009039C3"/>
    <w:rsid w:val="00910ACE"/>
    <w:rsid w:val="009153BD"/>
    <w:rsid w:val="00921F38"/>
    <w:rsid w:val="00922B3D"/>
    <w:rsid w:val="00926A42"/>
    <w:rsid w:val="009331EA"/>
    <w:rsid w:val="00937B9A"/>
    <w:rsid w:val="00937F32"/>
    <w:rsid w:val="00941CD1"/>
    <w:rsid w:val="00947F02"/>
    <w:rsid w:val="00950BAE"/>
    <w:rsid w:val="009523B4"/>
    <w:rsid w:val="00962865"/>
    <w:rsid w:val="00964C71"/>
    <w:rsid w:val="00964EBD"/>
    <w:rsid w:val="00971104"/>
    <w:rsid w:val="00983CF9"/>
    <w:rsid w:val="00984410"/>
    <w:rsid w:val="00984913"/>
    <w:rsid w:val="00986D57"/>
    <w:rsid w:val="009904F0"/>
    <w:rsid w:val="009914C2"/>
    <w:rsid w:val="009A217D"/>
    <w:rsid w:val="009A5EE1"/>
    <w:rsid w:val="009B01E6"/>
    <w:rsid w:val="009B0A98"/>
    <w:rsid w:val="009B44C5"/>
    <w:rsid w:val="009B67A4"/>
    <w:rsid w:val="009B7919"/>
    <w:rsid w:val="009B7DA7"/>
    <w:rsid w:val="009C05BC"/>
    <w:rsid w:val="009C761D"/>
    <w:rsid w:val="009D0F3F"/>
    <w:rsid w:val="009D2ACC"/>
    <w:rsid w:val="009D4204"/>
    <w:rsid w:val="009D4C13"/>
    <w:rsid w:val="009D4DF7"/>
    <w:rsid w:val="009D574A"/>
    <w:rsid w:val="009D5B1A"/>
    <w:rsid w:val="009E3E25"/>
    <w:rsid w:val="009E4E68"/>
    <w:rsid w:val="009E51E8"/>
    <w:rsid w:val="009E5276"/>
    <w:rsid w:val="009E5CC8"/>
    <w:rsid w:val="009E7B98"/>
    <w:rsid w:val="009F7688"/>
    <w:rsid w:val="00A0104D"/>
    <w:rsid w:val="00A148FB"/>
    <w:rsid w:val="00A20D97"/>
    <w:rsid w:val="00A214A3"/>
    <w:rsid w:val="00A2247F"/>
    <w:rsid w:val="00A22659"/>
    <w:rsid w:val="00A27C95"/>
    <w:rsid w:val="00A30A06"/>
    <w:rsid w:val="00A31269"/>
    <w:rsid w:val="00A32529"/>
    <w:rsid w:val="00A32C67"/>
    <w:rsid w:val="00A33094"/>
    <w:rsid w:val="00A34220"/>
    <w:rsid w:val="00A352E4"/>
    <w:rsid w:val="00A35734"/>
    <w:rsid w:val="00A42342"/>
    <w:rsid w:val="00A4367B"/>
    <w:rsid w:val="00A453F8"/>
    <w:rsid w:val="00A463B7"/>
    <w:rsid w:val="00A6161F"/>
    <w:rsid w:val="00A62242"/>
    <w:rsid w:val="00A65E21"/>
    <w:rsid w:val="00A66F30"/>
    <w:rsid w:val="00A73738"/>
    <w:rsid w:val="00A74071"/>
    <w:rsid w:val="00A74720"/>
    <w:rsid w:val="00A8320A"/>
    <w:rsid w:val="00A835ED"/>
    <w:rsid w:val="00A91848"/>
    <w:rsid w:val="00A9777A"/>
    <w:rsid w:val="00AA5D75"/>
    <w:rsid w:val="00AB1EAB"/>
    <w:rsid w:val="00AB276F"/>
    <w:rsid w:val="00AB797F"/>
    <w:rsid w:val="00AC1FF2"/>
    <w:rsid w:val="00AC5686"/>
    <w:rsid w:val="00AC6CBB"/>
    <w:rsid w:val="00AC72F8"/>
    <w:rsid w:val="00AC7553"/>
    <w:rsid w:val="00AD15A0"/>
    <w:rsid w:val="00AD3677"/>
    <w:rsid w:val="00AD6294"/>
    <w:rsid w:val="00AE1D0F"/>
    <w:rsid w:val="00AE3583"/>
    <w:rsid w:val="00AE3780"/>
    <w:rsid w:val="00AE4EA5"/>
    <w:rsid w:val="00AE65D6"/>
    <w:rsid w:val="00AE6CDB"/>
    <w:rsid w:val="00AE7004"/>
    <w:rsid w:val="00AF4C70"/>
    <w:rsid w:val="00AF62E6"/>
    <w:rsid w:val="00B01190"/>
    <w:rsid w:val="00B1660D"/>
    <w:rsid w:val="00B178AB"/>
    <w:rsid w:val="00B179D3"/>
    <w:rsid w:val="00B17E4F"/>
    <w:rsid w:val="00B21A05"/>
    <w:rsid w:val="00B25555"/>
    <w:rsid w:val="00B315A8"/>
    <w:rsid w:val="00B33EDF"/>
    <w:rsid w:val="00B33F4B"/>
    <w:rsid w:val="00B421AC"/>
    <w:rsid w:val="00B42E57"/>
    <w:rsid w:val="00B4399D"/>
    <w:rsid w:val="00B459B9"/>
    <w:rsid w:val="00B45ECC"/>
    <w:rsid w:val="00B537B9"/>
    <w:rsid w:val="00B61E98"/>
    <w:rsid w:val="00B64221"/>
    <w:rsid w:val="00B70D95"/>
    <w:rsid w:val="00B7219B"/>
    <w:rsid w:val="00B73912"/>
    <w:rsid w:val="00B75E59"/>
    <w:rsid w:val="00B82F42"/>
    <w:rsid w:val="00B872DC"/>
    <w:rsid w:val="00B9097E"/>
    <w:rsid w:val="00B90ABF"/>
    <w:rsid w:val="00B913F1"/>
    <w:rsid w:val="00B95EDB"/>
    <w:rsid w:val="00B9742E"/>
    <w:rsid w:val="00BA3D95"/>
    <w:rsid w:val="00BA7836"/>
    <w:rsid w:val="00BB2734"/>
    <w:rsid w:val="00BB3255"/>
    <w:rsid w:val="00BB5256"/>
    <w:rsid w:val="00BC0125"/>
    <w:rsid w:val="00BC6012"/>
    <w:rsid w:val="00BC7428"/>
    <w:rsid w:val="00BC7B54"/>
    <w:rsid w:val="00BD15BF"/>
    <w:rsid w:val="00BD28FA"/>
    <w:rsid w:val="00BD3654"/>
    <w:rsid w:val="00BE03BF"/>
    <w:rsid w:val="00BE5A13"/>
    <w:rsid w:val="00BF1D9C"/>
    <w:rsid w:val="00BF7112"/>
    <w:rsid w:val="00BF7EA9"/>
    <w:rsid w:val="00C02CFC"/>
    <w:rsid w:val="00C04176"/>
    <w:rsid w:val="00C04C53"/>
    <w:rsid w:val="00C11650"/>
    <w:rsid w:val="00C1168E"/>
    <w:rsid w:val="00C1389F"/>
    <w:rsid w:val="00C16AC7"/>
    <w:rsid w:val="00C212B0"/>
    <w:rsid w:val="00C25DCF"/>
    <w:rsid w:val="00C264FA"/>
    <w:rsid w:val="00C279B5"/>
    <w:rsid w:val="00C34971"/>
    <w:rsid w:val="00C42C53"/>
    <w:rsid w:val="00C43C16"/>
    <w:rsid w:val="00C46DC3"/>
    <w:rsid w:val="00C47534"/>
    <w:rsid w:val="00C502EF"/>
    <w:rsid w:val="00C51599"/>
    <w:rsid w:val="00C51F4E"/>
    <w:rsid w:val="00C53226"/>
    <w:rsid w:val="00C57A89"/>
    <w:rsid w:val="00C62E72"/>
    <w:rsid w:val="00C63544"/>
    <w:rsid w:val="00C72397"/>
    <w:rsid w:val="00C756CF"/>
    <w:rsid w:val="00C77657"/>
    <w:rsid w:val="00C82583"/>
    <w:rsid w:val="00C91707"/>
    <w:rsid w:val="00C91D41"/>
    <w:rsid w:val="00C979AA"/>
    <w:rsid w:val="00CA054E"/>
    <w:rsid w:val="00CA0EF7"/>
    <w:rsid w:val="00CA1A5B"/>
    <w:rsid w:val="00CA3870"/>
    <w:rsid w:val="00CA7207"/>
    <w:rsid w:val="00CB09DF"/>
    <w:rsid w:val="00CB1462"/>
    <w:rsid w:val="00CB5AF0"/>
    <w:rsid w:val="00CB6AB3"/>
    <w:rsid w:val="00CB7033"/>
    <w:rsid w:val="00CC1B37"/>
    <w:rsid w:val="00CC2865"/>
    <w:rsid w:val="00CC32E2"/>
    <w:rsid w:val="00CC6BDF"/>
    <w:rsid w:val="00CC7335"/>
    <w:rsid w:val="00CD3245"/>
    <w:rsid w:val="00CD3E22"/>
    <w:rsid w:val="00CD5471"/>
    <w:rsid w:val="00CD58A3"/>
    <w:rsid w:val="00CE0995"/>
    <w:rsid w:val="00CE09AB"/>
    <w:rsid w:val="00CE0A05"/>
    <w:rsid w:val="00CE22E7"/>
    <w:rsid w:val="00CE539A"/>
    <w:rsid w:val="00CF6404"/>
    <w:rsid w:val="00CF7E2D"/>
    <w:rsid w:val="00D003B9"/>
    <w:rsid w:val="00D122F6"/>
    <w:rsid w:val="00D145F5"/>
    <w:rsid w:val="00D14B90"/>
    <w:rsid w:val="00D2085C"/>
    <w:rsid w:val="00D2407D"/>
    <w:rsid w:val="00D24406"/>
    <w:rsid w:val="00D31822"/>
    <w:rsid w:val="00D375C4"/>
    <w:rsid w:val="00D37766"/>
    <w:rsid w:val="00D37D82"/>
    <w:rsid w:val="00D47AA3"/>
    <w:rsid w:val="00D47E50"/>
    <w:rsid w:val="00D529F5"/>
    <w:rsid w:val="00D57105"/>
    <w:rsid w:val="00D63B4D"/>
    <w:rsid w:val="00D65E9D"/>
    <w:rsid w:val="00D67655"/>
    <w:rsid w:val="00D705C0"/>
    <w:rsid w:val="00D70F99"/>
    <w:rsid w:val="00D73012"/>
    <w:rsid w:val="00D756FE"/>
    <w:rsid w:val="00D76222"/>
    <w:rsid w:val="00D804F1"/>
    <w:rsid w:val="00D83D2A"/>
    <w:rsid w:val="00D8673D"/>
    <w:rsid w:val="00D90931"/>
    <w:rsid w:val="00D91D79"/>
    <w:rsid w:val="00D94319"/>
    <w:rsid w:val="00D94C73"/>
    <w:rsid w:val="00D954B4"/>
    <w:rsid w:val="00DA13D5"/>
    <w:rsid w:val="00DA70CB"/>
    <w:rsid w:val="00DB16BD"/>
    <w:rsid w:val="00DB36B1"/>
    <w:rsid w:val="00DC30E9"/>
    <w:rsid w:val="00DC365D"/>
    <w:rsid w:val="00DC7436"/>
    <w:rsid w:val="00DD336D"/>
    <w:rsid w:val="00DD3CBA"/>
    <w:rsid w:val="00DE4A1A"/>
    <w:rsid w:val="00DE686F"/>
    <w:rsid w:val="00DE7588"/>
    <w:rsid w:val="00DF0D0F"/>
    <w:rsid w:val="00DF20F3"/>
    <w:rsid w:val="00DF258C"/>
    <w:rsid w:val="00DF439A"/>
    <w:rsid w:val="00DF7244"/>
    <w:rsid w:val="00E0009E"/>
    <w:rsid w:val="00E00EEF"/>
    <w:rsid w:val="00E07EB1"/>
    <w:rsid w:val="00E11F90"/>
    <w:rsid w:val="00E133E6"/>
    <w:rsid w:val="00E143A6"/>
    <w:rsid w:val="00E14AF2"/>
    <w:rsid w:val="00E14B9D"/>
    <w:rsid w:val="00E21AE7"/>
    <w:rsid w:val="00E24298"/>
    <w:rsid w:val="00E374E2"/>
    <w:rsid w:val="00E44090"/>
    <w:rsid w:val="00E465EA"/>
    <w:rsid w:val="00E56E65"/>
    <w:rsid w:val="00E62588"/>
    <w:rsid w:val="00E63D36"/>
    <w:rsid w:val="00E66662"/>
    <w:rsid w:val="00E66918"/>
    <w:rsid w:val="00E712CC"/>
    <w:rsid w:val="00E716ED"/>
    <w:rsid w:val="00E746F5"/>
    <w:rsid w:val="00E759E8"/>
    <w:rsid w:val="00E76880"/>
    <w:rsid w:val="00EA1857"/>
    <w:rsid w:val="00EA2D7F"/>
    <w:rsid w:val="00EA3292"/>
    <w:rsid w:val="00EA5AD5"/>
    <w:rsid w:val="00EA62EA"/>
    <w:rsid w:val="00EB1813"/>
    <w:rsid w:val="00EB4928"/>
    <w:rsid w:val="00ED0FD0"/>
    <w:rsid w:val="00ED40F5"/>
    <w:rsid w:val="00ED70A3"/>
    <w:rsid w:val="00EE0D1C"/>
    <w:rsid w:val="00EF02C5"/>
    <w:rsid w:val="00EF18DD"/>
    <w:rsid w:val="00EF1F43"/>
    <w:rsid w:val="00EF4418"/>
    <w:rsid w:val="00EF4580"/>
    <w:rsid w:val="00F02E82"/>
    <w:rsid w:val="00F06067"/>
    <w:rsid w:val="00F065AC"/>
    <w:rsid w:val="00F075B8"/>
    <w:rsid w:val="00F10827"/>
    <w:rsid w:val="00F14A52"/>
    <w:rsid w:val="00F2058D"/>
    <w:rsid w:val="00F249BB"/>
    <w:rsid w:val="00F258E1"/>
    <w:rsid w:val="00F3049A"/>
    <w:rsid w:val="00F332AC"/>
    <w:rsid w:val="00F33C5D"/>
    <w:rsid w:val="00F375D8"/>
    <w:rsid w:val="00F40F7B"/>
    <w:rsid w:val="00F417E9"/>
    <w:rsid w:val="00F51C2D"/>
    <w:rsid w:val="00F53A08"/>
    <w:rsid w:val="00F6142D"/>
    <w:rsid w:val="00F6224B"/>
    <w:rsid w:val="00F6423F"/>
    <w:rsid w:val="00F670B9"/>
    <w:rsid w:val="00F7663B"/>
    <w:rsid w:val="00F800B4"/>
    <w:rsid w:val="00F808FA"/>
    <w:rsid w:val="00F8135E"/>
    <w:rsid w:val="00F832A6"/>
    <w:rsid w:val="00F856B5"/>
    <w:rsid w:val="00F86515"/>
    <w:rsid w:val="00F87BC7"/>
    <w:rsid w:val="00F92E33"/>
    <w:rsid w:val="00F96DD4"/>
    <w:rsid w:val="00FA020C"/>
    <w:rsid w:val="00FA1236"/>
    <w:rsid w:val="00FA374D"/>
    <w:rsid w:val="00FA4598"/>
    <w:rsid w:val="00FA4CE0"/>
    <w:rsid w:val="00FA69B1"/>
    <w:rsid w:val="00FA759B"/>
    <w:rsid w:val="00FA7FB3"/>
    <w:rsid w:val="00FB02FB"/>
    <w:rsid w:val="00FB248B"/>
    <w:rsid w:val="00FB3978"/>
    <w:rsid w:val="00FB5F56"/>
    <w:rsid w:val="00FB624C"/>
    <w:rsid w:val="00FB6578"/>
    <w:rsid w:val="00FC0692"/>
    <w:rsid w:val="00FC54EE"/>
    <w:rsid w:val="00FC5708"/>
    <w:rsid w:val="00FD038E"/>
    <w:rsid w:val="00FD27C9"/>
    <w:rsid w:val="00FD6114"/>
    <w:rsid w:val="00FD7C2B"/>
    <w:rsid w:val="00FF3117"/>
    <w:rsid w:val="00FF4F4C"/>
    <w:rsid w:val="00FF5CC4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1920F"/>
  <w15:docId w15:val="{EC9E30EC-8AF6-4AA2-8E3C-ED35A068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93A87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50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2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02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rsid w:val="00124A77"/>
    <w:pPr>
      <w:numPr>
        <w:numId w:val="1"/>
      </w:numPr>
      <w:spacing w:after="0" w:line="240" w:lineRule="auto"/>
      <w:contextualSpacing/>
    </w:pPr>
    <w:rPr>
      <w:rFonts w:ascii="Verdana" w:hAnsi="Verdana"/>
      <w:sz w:val="18"/>
      <w:szCs w:val="18"/>
    </w:rPr>
  </w:style>
  <w:style w:type="paragraph" w:customStyle="1" w:styleId="axNormal">
    <w:name w:val="axNormal"/>
    <w:basedOn w:val="Normal"/>
    <w:rsid w:val="007A1BD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noProof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D6"/>
  </w:style>
  <w:style w:type="paragraph" w:styleId="Footer">
    <w:name w:val="footer"/>
    <w:basedOn w:val="Normal"/>
    <w:link w:val="FooterChar"/>
    <w:uiPriority w:val="99"/>
    <w:unhideWhenUsed/>
    <w:rsid w:val="007A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D6"/>
  </w:style>
  <w:style w:type="character" w:styleId="Hyperlink">
    <w:name w:val="Hyperlink"/>
    <w:basedOn w:val="DefaultParagraphFont"/>
    <w:uiPriority w:val="99"/>
    <w:unhideWhenUsed/>
    <w:rsid w:val="00AC6C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46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58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8A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8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8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8A3"/>
    <w:rPr>
      <w:b/>
      <w:bCs/>
      <w:sz w:val="20"/>
      <w:szCs w:val="20"/>
    </w:rPr>
  </w:style>
  <w:style w:type="paragraph" w:customStyle="1" w:styleId="H1">
    <w:name w:val="H1"/>
    <w:basedOn w:val="Normal"/>
    <w:next w:val="Heading1"/>
    <w:link w:val="H1Char"/>
    <w:rsid w:val="00505955"/>
    <w:pPr>
      <w:spacing w:after="0" w:line="240" w:lineRule="auto"/>
    </w:pPr>
    <w:rPr>
      <w:b/>
      <w:szCs w:val="20"/>
    </w:rPr>
  </w:style>
  <w:style w:type="paragraph" w:customStyle="1" w:styleId="H1b">
    <w:name w:val="H1b"/>
    <w:basedOn w:val="Normal"/>
    <w:next w:val="Heading1"/>
    <w:link w:val="H1bChar"/>
    <w:rsid w:val="00505955"/>
    <w:rPr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1Char">
    <w:name w:val="H1 Char"/>
    <w:basedOn w:val="DefaultParagraphFont"/>
    <w:link w:val="H1"/>
    <w:rsid w:val="00505955"/>
    <w:rPr>
      <w:rFonts w:ascii="Trebuchet MS" w:hAnsi="Trebuchet MS"/>
      <w:b/>
      <w:sz w:val="20"/>
      <w:szCs w:val="20"/>
    </w:rPr>
  </w:style>
  <w:style w:type="paragraph" w:customStyle="1" w:styleId="T1">
    <w:name w:val="T1"/>
    <w:basedOn w:val="Normal"/>
    <w:next w:val="Title"/>
    <w:link w:val="T1Char"/>
    <w:rsid w:val="00505955"/>
    <w:pPr>
      <w:spacing w:after="0" w:line="240" w:lineRule="auto"/>
      <w:jc w:val="center"/>
    </w:pPr>
    <w:rPr>
      <w:b/>
      <w:szCs w:val="20"/>
    </w:rPr>
  </w:style>
  <w:style w:type="character" w:customStyle="1" w:styleId="H1bChar">
    <w:name w:val="H1b Char"/>
    <w:basedOn w:val="DefaultParagraphFont"/>
    <w:link w:val="H1b"/>
    <w:rsid w:val="00505955"/>
    <w:rPr>
      <w:rFonts w:ascii="Trebuchet MS" w:hAnsi="Trebuchet MS"/>
      <w:b/>
      <w:sz w:val="20"/>
      <w:szCs w:val="20"/>
    </w:rPr>
  </w:style>
  <w:style w:type="paragraph" w:customStyle="1" w:styleId="T1b">
    <w:name w:val="T1b"/>
    <w:basedOn w:val="Normal"/>
    <w:next w:val="Title"/>
    <w:link w:val="T1bChar"/>
    <w:rsid w:val="00F800B4"/>
    <w:pPr>
      <w:spacing w:after="0" w:line="240" w:lineRule="auto"/>
      <w:jc w:val="center"/>
    </w:pPr>
    <w:rPr>
      <w:b/>
      <w:szCs w:val="20"/>
    </w:rPr>
  </w:style>
  <w:style w:type="paragraph" w:styleId="Title">
    <w:name w:val="Title"/>
    <w:basedOn w:val="Normal"/>
    <w:next w:val="Normal"/>
    <w:link w:val="TitleChar"/>
    <w:uiPriority w:val="10"/>
    <w:rsid w:val="00505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1Char">
    <w:name w:val="T1 Char"/>
    <w:basedOn w:val="DefaultParagraphFont"/>
    <w:link w:val="T1"/>
    <w:rsid w:val="00505955"/>
    <w:rPr>
      <w:rFonts w:ascii="Trebuchet MS" w:hAnsi="Trebuchet MS"/>
      <w:b/>
      <w:sz w:val="20"/>
      <w:szCs w:val="20"/>
    </w:rPr>
  </w:style>
  <w:style w:type="character" w:customStyle="1" w:styleId="T1bChar">
    <w:name w:val="T1b Char"/>
    <w:basedOn w:val="DefaultParagraphFont"/>
    <w:link w:val="T1b"/>
    <w:rsid w:val="00F800B4"/>
    <w:rPr>
      <w:rFonts w:ascii="Trebuchet MS" w:hAnsi="Trebuchet MS"/>
      <w:b/>
      <w:sz w:val="20"/>
      <w:szCs w:val="20"/>
    </w:rPr>
  </w:style>
  <w:style w:type="paragraph" w:customStyle="1" w:styleId="Style2-Verd9">
    <w:name w:val="Style2-Verd9"/>
    <w:basedOn w:val="Style1-Verd9"/>
    <w:link w:val="Style2-Verd9Char"/>
    <w:qFormat/>
    <w:rsid w:val="00CC1B37"/>
    <w:pPr>
      <w:numPr>
        <w:ilvl w:val="1"/>
      </w:numPr>
    </w:pPr>
    <w:rPr>
      <w:noProof/>
    </w:rPr>
  </w:style>
  <w:style w:type="paragraph" w:customStyle="1" w:styleId="Style3-Verd9">
    <w:name w:val="Style3-Verd9"/>
    <w:basedOn w:val="Style2-Verd9"/>
    <w:link w:val="Style3-Verd9Char"/>
    <w:qFormat/>
    <w:rsid w:val="00CC1B37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24A77"/>
    <w:rPr>
      <w:rFonts w:ascii="Verdana" w:hAnsi="Verdana"/>
      <w:sz w:val="18"/>
      <w:szCs w:val="18"/>
    </w:rPr>
  </w:style>
  <w:style w:type="character" w:customStyle="1" w:styleId="Style2-Verd9Char">
    <w:name w:val="Style2-Verd9 Char"/>
    <w:basedOn w:val="Style1-Verd9Char"/>
    <w:link w:val="Style2-Verd9"/>
    <w:rsid w:val="00CC1B37"/>
    <w:rPr>
      <w:rFonts w:ascii="Verdana" w:hAnsi="Verdana"/>
      <w:noProof/>
      <w:sz w:val="18"/>
      <w:szCs w:val="18"/>
    </w:rPr>
  </w:style>
  <w:style w:type="paragraph" w:customStyle="1" w:styleId="Style4-Verd9">
    <w:name w:val="Style4-Verd9"/>
    <w:basedOn w:val="Style3-Verd9"/>
    <w:link w:val="Style4-Verd9Char"/>
    <w:qFormat/>
    <w:rsid w:val="00CC1B37"/>
    <w:pPr>
      <w:numPr>
        <w:ilvl w:val="3"/>
      </w:numPr>
    </w:pPr>
  </w:style>
  <w:style w:type="character" w:customStyle="1" w:styleId="Style3-Verd9Char">
    <w:name w:val="Style3-Verd9 Char"/>
    <w:basedOn w:val="Style2-Verd9Char"/>
    <w:link w:val="Style3-Verd9"/>
    <w:rsid w:val="00CC1B37"/>
    <w:rPr>
      <w:rFonts w:ascii="Verdana" w:hAnsi="Verdana"/>
      <w:noProof/>
      <w:sz w:val="18"/>
      <w:szCs w:val="18"/>
    </w:rPr>
  </w:style>
  <w:style w:type="character" w:customStyle="1" w:styleId="Style4-Verd9Char">
    <w:name w:val="Style4-Verd9 Char"/>
    <w:basedOn w:val="Style3-Verd9Char"/>
    <w:link w:val="Style4-Verd9"/>
    <w:rsid w:val="00CC1B37"/>
    <w:rPr>
      <w:rFonts w:ascii="Verdana" w:hAnsi="Verdana"/>
      <w:noProof/>
      <w:sz w:val="18"/>
      <w:szCs w:val="18"/>
    </w:rPr>
  </w:style>
  <w:style w:type="paragraph" w:customStyle="1" w:styleId="Style5Commands">
    <w:name w:val="Style5 Commands"/>
    <w:basedOn w:val="Normal"/>
    <w:link w:val="Style5CommandsChar"/>
    <w:qFormat/>
    <w:rsid w:val="00197E63"/>
    <w:pPr>
      <w:spacing w:after="0" w:line="240" w:lineRule="auto"/>
    </w:pPr>
    <w:rPr>
      <w:rFonts w:ascii="Consolas" w:hAnsi="Consolas" w:cs="Consolas"/>
      <w:b/>
      <w:noProof/>
    </w:rPr>
  </w:style>
  <w:style w:type="paragraph" w:customStyle="1" w:styleId="Style6-BulletListing">
    <w:name w:val="Style6 - BulletListing"/>
    <w:basedOn w:val="Style0-Plain"/>
    <w:link w:val="Style6-BulletListingChar"/>
    <w:qFormat/>
    <w:rsid w:val="0000422A"/>
    <w:pPr>
      <w:numPr>
        <w:numId w:val="2"/>
      </w:numPr>
    </w:pPr>
  </w:style>
  <w:style w:type="character" w:customStyle="1" w:styleId="Style5CommandsChar">
    <w:name w:val="Style5 Commands Char"/>
    <w:basedOn w:val="DefaultParagraphFont"/>
    <w:link w:val="Style5Commands"/>
    <w:rsid w:val="00197E63"/>
    <w:rPr>
      <w:rFonts w:ascii="Consolas" w:hAnsi="Consolas" w:cs="Consolas"/>
      <w:b/>
      <w:noProof/>
      <w:sz w:val="20"/>
    </w:rPr>
  </w:style>
  <w:style w:type="paragraph" w:customStyle="1" w:styleId="Style7-Pastedoutputresultsfromscreen">
    <w:name w:val="Style7 - Pasted output/results from screen"/>
    <w:basedOn w:val="Style5Commands"/>
    <w:link w:val="Style7-PastedoutputresultsfromscreenChar"/>
    <w:qFormat/>
    <w:rsid w:val="00130A33"/>
    <w:rPr>
      <w:rFonts w:ascii="Courier New" w:hAnsi="Courier New" w:cs="Courier New"/>
      <w:b w:val="0"/>
      <w:sz w:val="18"/>
      <w:szCs w:val="18"/>
    </w:rPr>
  </w:style>
  <w:style w:type="character" w:customStyle="1" w:styleId="Style6-BulletListingChar">
    <w:name w:val="Style6 - BulletListing Char"/>
    <w:basedOn w:val="Style5CommandsChar"/>
    <w:link w:val="Style6-BulletListing"/>
    <w:rsid w:val="0000422A"/>
    <w:rPr>
      <w:rFonts w:ascii="Verdana" w:hAnsi="Verdana" w:cs="Consolas"/>
      <w:b w:val="0"/>
      <w:noProof/>
      <w:sz w:val="18"/>
      <w:szCs w:val="18"/>
    </w:rPr>
  </w:style>
  <w:style w:type="character" w:customStyle="1" w:styleId="Style7-PastedoutputresultsfromscreenChar">
    <w:name w:val="Style7 - Pasted output/results from screen Char"/>
    <w:basedOn w:val="Style5CommandsChar"/>
    <w:link w:val="Style7-Pastedoutputresultsfromscreen"/>
    <w:rsid w:val="00130A33"/>
    <w:rPr>
      <w:rFonts w:ascii="Courier New" w:hAnsi="Courier New" w:cs="Courier New"/>
      <w:b w:val="0"/>
      <w:noProof/>
      <w:sz w:val="18"/>
      <w:szCs w:val="18"/>
    </w:rPr>
  </w:style>
  <w:style w:type="paragraph" w:customStyle="1" w:styleId="Style8-Cour9Underlinewords">
    <w:name w:val="Style8 -Cour9 Underline words"/>
    <w:basedOn w:val="Style7-Pastedoutputresultsfromscreen"/>
    <w:link w:val="Style8-Cour9UnderlinewordsChar"/>
    <w:qFormat/>
    <w:rsid w:val="0000422A"/>
    <w:rPr>
      <w:b/>
      <w:u w:val="words"/>
    </w:rPr>
  </w:style>
  <w:style w:type="character" w:customStyle="1" w:styleId="Style8-Cour9UnderlinewordsChar">
    <w:name w:val="Style8 -Cour9 Underline words Char"/>
    <w:basedOn w:val="H1bChar"/>
    <w:link w:val="Style8-Cour9Underlinewords"/>
    <w:rsid w:val="0000422A"/>
    <w:rPr>
      <w:rFonts w:ascii="Courier New" w:hAnsi="Courier New" w:cs="Courier New"/>
      <w:b/>
      <w:noProof/>
      <w:sz w:val="18"/>
      <w:szCs w:val="18"/>
      <w:u w:val="words"/>
    </w:rPr>
  </w:style>
  <w:style w:type="paragraph" w:customStyle="1" w:styleId="Style0-Plain">
    <w:name w:val="Style0-Plain"/>
    <w:basedOn w:val="Normal"/>
    <w:link w:val="Style0-PlainChar"/>
    <w:qFormat/>
    <w:rsid w:val="00CC1B37"/>
    <w:pPr>
      <w:spacing w:line="360" w:lineRule="auto"/>
    </w:pPr>
    <w:rPr>
      <w:rFonts w:ascii="Verdana" w:hAnsi="Verdana"/>
      <w:sz w:val="18"/>
      <w:szCs w:val="18"/>
    </w:rPr>
  </w:style>
  <w:style w:type="character" w:customStyle="1" w:styleId="Style0-PlainChar">
    <w:name w:val="Style0-Plain Char"/>
    <w:basedOn w:val="DefaultParagraphFont"/>
    <w:link w:val="Style0-Plain"/>
    <w:rsid w:val="00CC1B37"/>
    <w:rPr>
      <w:rFonts w:ascii="Verdana" w:hAnsi="Verdana"/>
      <w:sz w:val="18"/>
      <w:szCs w:val="18"/>
    </w:rPr>
  </w:style>
  <w:style w:type="paragraph" w:customStyle="1" w:styleId="Style1-Verd9">
    <w:name w:val="Style1-Verd9"/>
    <w:basedOn w:val="Style0-Plain"/>
    <w:link w:val="Style1-Verd9Char"/>
    <w:qFormat/>
    <w:rsid w:val="00193A87"/>
    <w:pPr>
      <w:numPr>
        <w:numId w:val="4"/>
      </w:numPr>
    </w:pPr>
  </w:style>
  <w:style w:type="character" w:customStyle="1" w:styleId="Style1-Verd9Char">
    <w:name w:val="Style1-Verd9 Char"/>
    <w:basedOn w:val="DefaultParagraphFont"/>
    <w:link w:val="Style1-Verd9"/>
    <w:rsid w:val="00193A87"/>
    <w:rPr>
      <w:rFonts w:ascii="Verdana" w:hAnsi="Verdan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33C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D1EC2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0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8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25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access.redhat.com/jbossnetwork/restricted/softwareDetail.html?softwareId=73122&amp;product=appplatform&amp;version=7.2&amp;downloadType=securityPatche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fsxopsx0030.wrk.fs.usda.gov:999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gsmith01\Downloads\RN%20TEMPLATE%20v4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EB776CEB84428DB16CD015DC4AE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BAE-2F8E-48A1-A6AC-FA8AF53EAEFF}"/>
      </w:docPartPr>
      <w:docPartBody>
        <w:p w:rsidR="0045280A" w:rsidRDefault="003D2E16">
          <w:pPr>
            <w:pStyle w:val="AEEB776CEB84428DB16CD015DC4AEE30"/>
          </w:pPr>
          <w:r>
            <w:t>NOTICE TYPE</w:t>
          </w:r>
        </w:p>
      </w:docPartBody>
    </w:docPart>
    <w:docPart>
      <w:docPartPr>
        <w:name w:val="EDCA85BF4ABD4A89B6E4DFFA46D4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A326E-7536-4D39-A7F0-93A6A9BC68FA}"/>
      </w:docPartPr>
      <w:docPartBody>
        <w:p w:rsidR="0045280A" w:rsidRDefault="003D2E16">
          <w:pPr>
            <w:pStyle w:val="EDCA85BF4ABD4A89B6E4DFFA46D4A19C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Month XX, XXXX</w:t>
          </w:r>
        </w:p>
      </w:docPartBody>
    </w:docPart>
    <w:docPart>
      <w:docPartPr>
        <w:name w:val="316417D7E764480FB5703AC19708A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D9D9B-AC95-4E5B-A41D-D6973EDE7B4E}"/>
      </w:docPartPr>
      <w:docPartBody>
        <w:p w:rsidR="0045280A" w:rsidRDefault="003D2E16">
          <w:pPr>
            <w:pStyle w:val="316417D7E764480FB5703AC19708AC51"/>
          </w:pPr>
          <w:r w:rsidRPr="00897D51">
            <w:rPr>
              <w:color w:val="808080" w:themeColor="background1" w:themeShade="80"/>
              <w:szCs w:val="20"/>
            </w:rPr>
            <w:t>XX-</w:t>
          </w:r>
        </w:p>
      </w:docPartBody>
    </w:docPart>
    <w:docPart>
      <w:docPartPr>
        <w:name w:val="1C46ACE1727D4747A3940BB3D0520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CC4B-98FD-49B8-BA59-578B4BF5514F}"/>
      </w:docPartPr>
      <w:docPartBody>
        <w:p w:rsidR="0045280A" w:rsidRDefault="003D2E16">
          <w:pPr>
            <w:pStyle w:val="1C46ACE1727D4747A3940BB3D0520D00"/>
          </w:pPr>
          <w:r w:rsidRPr="005A1391">
            <w:rPr>
              <w:rFonts w:ascii="Verdana" w:hAnsi="Verdana"/>
              <w:color w:val="000000" w:themeColor="text1"/>
              <w:sz w:val="18"/>
              <w:szCs w:val="18"/>
            </w:rPr>
            <w:t>XXXX-</w:t>
          </w:r>
        </w:p>
      </w:docPartBody>
    </w:docPart>
    <w:docPart>
      <w:docPartPr>
        <w:name w:val="3EC58255341E422BBCAE5F739A888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2A031-283A-46B9-B7A0-0CD98FCAEF76}"/>
      </w:docPartPr>
      <w:docPartBody>
        <w:p w:rsidR="0045280A" w:rsidRDefault="003D2E16">
          <w:pPr>
            <w:pStyle w:val="3EC58255341E422BBCAE5F739A8882EA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XX</w:t>
          </w:r>
        </w:p>
      </w:docPartBody>
    </w:docPart>
    <w:docPart>
      <w:docPartPr>
        <w:name w:val="62CDD36C8D234A599B6FE419687C4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81AB6-6CE2-44FF-9352-4B6185B659B6}"/>
      </w:docPartPr>
      <w:docPartBody>
        <w:p w:rsidR="0045280A" w:rsidRDefault="003D2E16">
          <w:pPr>
            <w:pStyle w:val="62CDD36C8D234A599B6FE419687C4672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Short, but descriptive name of the release. Same as in JIRA &amp; CR.</w:t>
          </w:r>
        </w:p>
      </w:docPartBody>
    </w:docPart>
    <w:docPart>
      <w:docPartPr>
        <w:name w:val="48A1486CBC2D4881BF7C0D0B02885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5AD20-F788-4E71-A433-B94DB5412D0B}"/>
      </w:docPartPr>
      <w:docPartBody>
        <w:p w:rsidR="0045280A" w:rsidRDefault="003D2E16">
          <w:pPr>
            <w:pStyle w:val="48A1486CBC2D4881BF7C0D0B0288514F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More detailed explanation of the subject. Same as in CR.</w:t>
          </w:r>
        </w:p>
      </w:docPartBody>
    </w:docPart>
    <w:docPart>
      <w:docPartPr>
        <w:name w:val="5E2EE766B10A4B6F9910305EA7C2F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23986-E949-4469-8890-A05A2B2CDD6F}"/>
      </w:docPartPr>
      <w:docPartBody>
        <w:p w:rsidR="0045280A" w:rsidRDefault="003D2E16">
          <w:pPr>
            <w:pStyle w:val="5E2EE766B10A4B6F9910305EA7C2F166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 xml:space="preserve">Reflects who will be providing </w:t>
          </w:r>
          <w:r>
            <w:rPr>
              <w:rStyle w:val="PlaceholderText"/>
              <w:rFonts w:ascii="Verdana" w:hAnsi="Verdana"/>
              <w:sz w:val="18"/>
              <w:szCs w:val="18"/>
            </w:rPr>
            <w:t xml:space="preserve">installation </w:t>
          </w:r>
          <w:r w:rsidRPr="008D015A">
            <w:rPr>
              <w:rStyle w:val="PlaceholderText"/>
              <w:rFonts w:ascii="Verdana" w:hAnsi="Verdana"/>
              <w:sz w:val="18"/>
              <w:szCs w:val="18"/>
            </w:rPr>
            <w:t>support for the product.</w:t>
          </w:r>
        </w:p>
      </w:docPartBody>
    </w:docPart>
    <w:docPart>
      <w:docPartPr>
        <w:name w:val="9691ED1BE8CD4A7F9818AD04C4DA2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5B3C8-7EC2-4391-8899-6111EFCC9D5F}"/>
      </w:docPartPr>
      <w:docPartBody>
        <w:p w:rsidR="0045280A" w:rsidRDefault="003D2E16">
          <w:pPr>
            <w:pStyle w:val="9691ED1BE8CD4A7F9818AD04C4DA2B60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Reflects who is sponsoring the product.</w:t>
          </w:r>
        </w:p>
      </w:docPartBody>
    </w:docPart>
    <w:docPart>
      <w:docPartPr>
        <w:name w:val="4726AFC27CA04549BE58D24B753A0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47ECC-D43D-4AA3-8DB0-3620B8D316E5}"/>
      </w:docPartPr>
      <w:docPartBody>
        <w:p w:rsidR="0045280A" w:rsidRDefault="003D2E16">
          <w:pPr>
            <w:pStyle w:val="4726AFC27CA04549BE58D24B753A05E4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Which operating system is required for the install of this release?</w:t>
          </w:r>
        </w:p>
      </w:docPartBody>
    </w:docPart>
    <w:docPart>
      <w:docPartPr>
        <w:name w:val="3FBB0F983781435BB1227879144CE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19CCA-2C1D-45D6-9D68-998172F85A4F}"/>
      </w:docPartPr>
      <w:docPartBody>
        <w:p w:rsidR="0045280A" w:rsidRDefault="003D2E16">
          <w:pPr>
            <w:pStyle w:val="3FBB0F983781435BB1227879144CE640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Is this install required?</w:t>
          </w:r>
        </w:p>
      </w:docPartBody>
    </w:docPart>
    <w:docPart>
      <w:docPartPr>
        <w:name w:val="CAE10DA16E01429CB302883FC88F2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779A7-8A50-4371-A576-28A3C49B8D7B}"/>
      </w:docPartPr>
      <w:docPartBody>
        <w:p w:rsidR="0045280A" w:rsidRDefault="003D2E16">
          <w:pPr>
            <w:pStyle w:val="CAE10DA16E01429CB302883FC88F2650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Is a reboot required for this install to function?</w:t>
          </w:r>
        </w:p>
      </w:docPartBody>
    </w:docPart>
    <w:docPart>
      <w:docPartPr>
        <w:name w:val="413648B4CE764286B6EFEBD488149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02152-987A-45AC-87DB-D1113FD5BA99}"/>
      </w:docPartPr>
      <w:docPartBody>
        <w:p w:rsidR="0045280A" w:rsidRDefault="003D2E16">
          <w:pPr>
            <w:pStyle w:val="413648B4CE764286B6EFEBD488149063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Servers (if applicable)</w:t>
          </w:r>
        </w:p>
      </w:docPartBody>
    </w:docPart>
    <w:docPart>
      <w:docPartPr>
        <w:name w:val="18D269AD076B4ACE8A4CA083C06FC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CAE8-B051-4709-9207-7602BD8DB7BB}"/>
      </w:docPartPr>
      <w:docPartBody>
        <w:p w:rsidR="0045280A" w:rsidRDefault="003D2E16">
          <w:pPr>
            <w:pStyle w:val="18D269AD076B4ACE8A4CA083C06FC176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Will the users / system administrators experience any downtime?</w:t>
          </w:r>
        </w:p>
      </w:docPartBody>
    </w:docPart>
    <w:docPart>
      <w:docPartPr>
        <w:name w:val="2A0D026593C749A89C8B86ADBB246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7D1B-D143-4E67-ABE7-166D446D05BA}"/>
      </w:docPartPr>
      <w:docPartBody>
        <w:p w:rsidR="0045280A" w:rsidRDefault="003D2E16">
          <w:pPr>
            <w:pStyle w:val="2A0D026593C749A89C8B86ADBB246176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List the types of servers that will be affected by this install.</w:t>
          </w:r>
        </w:p>
      </w:docPartBody>
    </w:docPart>
    <w:docPart>
      <w:docPartPr>
        <w:name w:val="D3C7E8FF9D5D49BABD5FBCC71DBEF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4A6D6-8D29-475B-AEA0-05660B47B57E}"/>
      </w:docPartPr>
      <w:docPartBody>
        <w:p w:rsidR="0045280A" w:rsidRDefault="003D2E16">
          <w:pPr>
            <w:pStyle w:val="D3C7E8FF9D5D49BABD5FBCC71DBEF908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Who will be applying this release into production?</w:t>
          </w:r>
        </w:p>
      </w:docPartBody>
    </w:docPart>
    <w:docPart>
      <w:docPartPr>
        <w:name w:val="56916A650D8648B08430287A3F7F1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C520-1A98-4AE3-BD82-FC763B365277}"/>
      </w:docPartPr>
      <w:docPartBody>
        <w:p w:rsidR="0045280A" w:rsidRDefault="003D2E16">
          <w:pPr>
            <w:pStyle w:val="56916A650D8648B08430287A3F7F17B6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Identify an expected date for installation into production.</w:t>
          </w:r>
        </w:p>
      </w:docPartBody>
    </w:docPart>
    <w:docPart>
      <w:docPartPr>
        <w:name w:val="5E9BB7CDD5F947C1A03C209C9DC82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7D8E3-3B4B-4E06-949F-5D6FC7CB0A1B}"/>
      </w:docPartPr>
      <w:docPartBody>
        <w:p w:rsidR="0045280A" w:rsidRDefault="003D2E16">
          <w:pPr>
            <w:pStyle w:val="5E9BB7CDD5F947C1A03C209C9DC82180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List where this release will be installed (i.e. PHE, PRP, Prod, etc.).</w:t>
          </w:r>
        </w:p>
      </w:docPartBody>
    </w:docPart>
    <w:docPart>
      <w:docPartPr>
        <w:name w:val="C9576099C3BD49169DD1A46CE8002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DF939-497B-4AF1-BEEC-163E47F1B593}"/>
      </w:docPartPr>
      <w:docPartBody>
        <w:p w:rsidR="0045280A" w:rsidRDefault="003D2E16">
          <w:pPr>
            <w:pStyle w:val="C9576099C3BD49169DD1A46CE8002579"/>
          </w:pPr>
          <w:r w:rsidRPr="00FA1236">
            <w:rPr>
              <w:color w:val="A6A6A6" w:themeColor="background1" w:themeShade="A6"/>
            </w:rPr>
            <w:t>Enter the Statement of Business Requirements number (if applicable) for this release.</w:t>
          </w:r>
        </w:p>
      </w:docPartBody>
    </w:docPart>
    <w:docPart>
      <w:docPartPr>
        <w:name w:val="7C58C6355CBE47818E0A9FD857D6F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3BDF7-06F3-4830-9C1B-9D7E3D356586}"/>
      </w:docPartPr>
      <w:docPartBody>
        <w:p w:rsidR="0045280A" w:rsidRDefault="003D2E16">
          <w:pPr>
            <w:pStyle w:val="7C58C6355CBE47818E0A9FD857D6FAAF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Number of the Change Request for this release.</w:t>
          </w:r>
        </w:p>
      </w:docPartBody>
    </w:docPart>
    <w:docPart>
      <w:docPartPr>
        <w:name w:val="19780DDF1E5849D28E79B32F99A82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21147-CCDF-4310-A78D-1BFFA965B39C}"/>
      </w:docPartPr>
      <w:docPartBody>
        <w:p w:rsidR="0045280A" w:rsidRDefault="003D2E16">
          <w:pPr>
            <w:pStyle w:val="19780DDF1E5849D28E79B32F99A82D33"/>
          </w:pPr>
          <w:r w:rsidRPr="008D015A">
            <w:rPr>
              <w:rStyle w:val="PlaceholderText"/>
              <w:rFonts w:ascii="Verdana" w:hAnsi="Verdana"/>
              <w:sz w:val="18"/>
              <w:szCs w:val="18"/>
            </w:rPr>
            <w:t>Developer’s name and contact information.</w:t>
          </w:r>
        </w:p>
      </w:docPartBody>
    </w:docPart>
    <w:docPart>
      <w:docPartPr>
        <w:name w:val="499C47B83CE64F5DBD0309D6A87A2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37EA2-86BB-40AC-9D5B-83A519261AF6}"/>
      </w:docPartPr>
      <w:docPartBody>
        <w:p w:rsidR="0045280A" w:rsidRDefault="003D2E16">
          <w:pPr>
            <w:pStyle w:val="499C47B83CE64F5DBD0309D6A87A2827"/>
          </w:pPr>
          <w:r w:rsidRPr="005A1391">
            <w:rPr>
              <w:rFonts w:ascii="Verdana" w:hAnsi="Verdana"/>
              <w:color w:val="000000" w:themeColor="text1"/>
              <w:sz w:val="18"/>
              <w:szCs w:val="18"/>
            </w:rPr>
            <w:t>XXXX-</w:t>
          </w:r>
        </w:p>
      </w:docPartBody>
    </w:docPart>
    <w:docPart>
      <w:docPartPr>
        <w:name w:val="D83AB1597A134189A8E48942ADA55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0D22D-97BE-427A-97F6-F08A49469849}"/>
      </w:docPartPr>
      <w:docPartBody>
        <w:p w:rsidR="0045280A" w:rsidRDefault="00730040" w:rsidP="00730040">
          <w:pPr>
            <w:pStyle w:val="D83AB1597A134189A8E48942ADA554DC"/>
          </w:pPr>
          <w:r>
            <w:t>NOTICE TYPE</w:t>
          </w:r>
        </w:p>
      </w:docPartBody>
    </w:docPart>
    <w:docPart>
      <w:docPartPr>
        <w:name w:val="9F4C72432078497EB803F81DE898F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92019-A360-429D-B251-BDED5F19D8E4}"/>
      </w:docPartPr>
      <w:docPartBody>
        <w:p w:rsidR="004171E0" w:rsidRDefault="00D539D7" w:rsidP="00D539D7">
          <w:pPr>
            <w:pStyle w:val="9F4C72432078497EB803F81DE898FFE5"/>
          </w:pPr>
          <w:r>
            <w:t>NOTICE TYPE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040"/>
    <w:rsid w:val="00060D13"/>
    <w:rsid w:val="000E11CB"/>
    <w:rsid w:val="00100E73"/>
    <w:rsid w:val="001539BB"/>
    <w:rsid w:val="00155DA5"/>
    <w:rsid w:val="00157196"/>
    <w:rsid w:val="00163CD3"/>
    <w:rsid w:val="00193470"/>
    <w:rsid w:val="001D4FBF"/>
    <w:rsid w:val="00242C96"/>
    <w:rsid w:val="00243D11"/>
    <w:rsid w:val="00273DB4"/>
    <w:rsid w:val="002913B6"/>
    <w:rsid w:val="002916DF"/>
    <w:rsid w:val="002B0FE0"/>
    <w:rsid w:val="0030272C"/>
    <w:rsid w:val="00320A0E"/>
    <w:rsid w:val="00321CFE"/>
    <w:rsid w:val="003D2E16"/>
    <w:rsid w:val="003E64D8"/>
    <w:rsid w:val="003F04A5"/>
    <w:rsid w:val="004171E0"/>
    <w:rsid w:val="0045280A"/>
    <w:rsid w:val="00456324"/>
    <w:rsid w:val="00484796"/>
    <w:rsid w:val="004926DC"/>
    <w:rsid w:val="004F2349"/>
    <w:rsid w:val="0050625F"/>
    <w:rsid w:val="00515397"/>
    <w:rsid w:val="005162B3"/>
    <w:rsid w:val="005803E7"/>
    <w:rsid w:val="005B27D1"/>
    <w:rsid w:val="005D0F11"/>
    <w:rsid w:val="005E0C04"/>
    <w:rsid w:val="006111A0"/>
    <w:rsid w:val="00622CB2"/>
    <w:rsid w:val="006314FE"/>
    <w:rsid w:val="006E665B"/>
    <w:rsid w:val="00730040"/>
    <w:rsid w:val="00773742"/>
    <w:rsid w:val="00887D5A"/>
    <w:rsid w:val="0089620A"/>
    <w:rsid w:val="009014B7"/>
    <w:rsid w:val="00922DFA"/>
    <w:rsid w:val="00926461"/>
    <w:rsid w:val="00982DFA"/>
    <w:rsid w:val="00A47F5E"/>
    <w:rsid w:val="00AA09E1"/>
    <w:rsid w:val="00B115C3"/>
    <w:rsid w:val="00B33F7E"/>
    <w:rsid w:val="00BA0D73"/>
    <w:rsid w:val="00BE6943"/>
    <w:rsid w:val="00BF75EB"/>
    <w:rsid w:val="00C3309C"/>
    <w:rsid w:val="00C40C34"/>
    <w:rsid w:val="00C6113F"/>
    <w:rsid w:val="00C75B07"/>
    <w:rsid w:val="00C77F9A"/>
    <w:rsid w:val="00CC57FD"/>
    <w:rsid w:val="00CD001B"/>
    <w:rsid w:val="00CE1C9E"/>
    <w:rsid w:val="00CE47A8"/>
    <w:rsid w:val="00D171AE"/>
    <w:rsid w:val="00D539D7"/>
    <w:rsid w:val="00D56503"/>
    <w:rsid w:val="00DE4AF1"/>
    <w:rsid w:val="00DF02DA"/>
    <w:rsid w:val="00E26DFF"/>
    <w:rsid w:val="00E92E9A"/>
    <w:rsid w:val="00EA6520"/>
    <w:rsid w:val="00ED0B00"/>
    <w:rsid w:val="00F274FF"/>
    <w:rsid w:val="00F27CE1"/>
    <w:rsid w:val="00F30FE9"/>
    <w:rsid w:val="00F40074"/>
    <w:rsid w:val="00FB2717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B776CEB84428DB16CD015DC4AEE30">
    <w:name w:val="AEEB776CEB84428DB16CD015DC4AEE30"/>
  </w:style>
  <w:style w:type="character" w:styleId="PlaceholderText">
    <w:name w:val="Placeholder Text"/>
    <w:basedOn w:val="DefaultParagraphFont"/>
    <w:uiPriority w:val="99"/>
    <w:semiHidden/>
    <w:rsid w:val="00FB2717"/>
    <w:rPr>
      <w:color w:val="808080"/>
    </w:rPr>
  </w:style>
  <w:style w:type="paragraph" w:customStyle="1" w:styleId="EDCA85BF4ABD4A89B6E4DFFA46D4A19C">
    <w:name w:val="EDCA85BF4ABD4A89B6E4DFFA46D4A19C"/>
  </w:style>
  <w:style w:type="paragraph" w:customStyle="1" w:styleId="316417D7E764480FB5703AC19708AC51">
    <w:name w:val="316417D7E764480FB5703AC19708AC51"/>
  </w:style>
  <w:style w:type="paragraph" w:customStyle="1" w:styleId="1C46ACE1727D4747A3940BB3D0520D00">
    <w:name w:val="1C46ACE1727D4747A3940BB3D0520D00"/>
  </w:style>
  <w:style w:type="paragraph" w:customStyle="1" w:styleId="3EC58255341E422BBCAE5F739A8882EA">
    <w:name w:val="3EC58255341E422BBCAE5F739A8882EA"/>
  </w:style>
  <w:style w:type="paragraph" w:customStyle="1" w:styleId="62CDD36C8D234A599B6FE419687C4672">
    <w:name w:val="62CDD36C8D234A599B6FE419687C4672"/>
  </w:style>
  <w:style w:type="paragraph" w:customStyle="1" w:styleId="48A1486CBC2D4881BF7C0D0B0288514F">
    <w:name w:val="48A1486CBC2D4881BF7C0D0B0288514F"/>
  </w:style>
  <w:style w:type="paragraph" w:customStyle="1" w:styleId="5E2EE766B10A4B6F9910305EA7C2F166">
    <w:name w:val="5E2EE766B10A4B6F9910305EA7C2F166"/>
  </w:style>
  <w:style w:type="paragraph" w:customStyle="1" w:styleId="9691ED1BE8CD4A7F9818AD04C4DA2B60">
    <w:name w:val="9691ED1BE8CD4A7F9818AD04C4DA2B60"/>
  </w:style>
  <w:style w:type="paragraph" w:customStyle="1" w:styleId="4726AFC27CA04549BE58D24B753A05E4">
    <w:name w:val="4726AFC27CA04549BE58D24B753A05E4"/>
  </w:style>
  <w:style w:type="paragraph" w:customStyle="1" w:styleId="3FBB0F983781435BB1227879144CE640">
    <w:name w:val="3FBB0F983781435BB1227879144CE640"/>
  </w:style>
  <w:style w:type="paragraph" w:customStyle="1" w:styleId="CAE10DA16E01429CB302883FC88F2650">
    <w:name w:val="CAE10DA16E01429CB302883FC88F2650"/>
  </w:style>
  <w:style w:type="paragraph" w:customStyle="1" w:styleId="413648B4CE764286B6EFEBD488149063">
    <w:name w:val="413648B4CE764286B6EFEBD488149063"/>
  </w:style>
  <w:style w:type="paragraph" w:customStyle="1" w:styleId="18D269AD076B4ACE8A4CA083C06FC176">
    <w:name w:val="18D269AD076B4ACE8A4CA083C06FC176"/>
  </w:style>
  <w:style w:type="paragraph" w:customStyle="1" w:styleId="2A0D026593C749A89C8B86ADBB246176">
    <w:name w:val="2A0D026593C749A89C8B86ADBB246176"/>
  </w:style>
  <w:style w:type="paragraph" w:customStyle="1" w:styleId="D3C7E8FF9D5D49BABD5FBCC71DBEF908">
    <w:name w:val="D3C7E8FF9D5D49BABD5FBCC71DBEF908"/>
  </w:style>
  <w:style w:type="paragraph" w:customStyle="1" w:styleId="56916A650D8648B08430287A3F7F17B6">
    <w:name w:val="56916A650D8648B08430287A3F7F17B6"/>
  </w:style>
  <w:style w:type="paragraph" w:customStyle="1" w:styleId="5E9BB7CDD5F947C1A03C209C9DC82180">
    <w:name w:val="5E9BB7CDD5F947C1A03C209C9DC82180"/>
  </w:style>
  <w:style w:type="paragraph" w:customStyle="1" w:styleId="C9576099C3BD49169DD1A46CE8002579">
    <w:name w:val="C9576099C3BD49169DD1A46CE8002579"/>
  </w:style>
  <w:style w:type="paragraph" w:customStyle="1" w:styleId="7C58C6355CBE47818E0A9FD857D6FAAF">
    <w:name w:val="7C58C6355CBE47818E0A9FD857D6FAAF"/>
  </w:style>
  <w:style w:type="paragraph" w:customStyle="1" w:styleId="19780DDF1E5849D28E79B32F99A82D33">
    <w:name w:val="19780DDF1E5849D28E79B32F99A82D33"/>
  </w:style>
  <w:style w:type="paragraph" w:customStyle="1" w:styleId="A47BB86DF50C4608B4C0042C10EDE03D">
    <w:name w:val="A47BB86DF50C4608B4C0042C10EDE03D"/>
  </w:style>
  <w:style w:type="paragraph" w:customStyle="1" w:styleId="499C47B83CE64F5DBD0309D6A87A2827">
    <w:name w:val="499C47B83CE64F5DBD0309D6A87A2827"/>
  </w:style>
  <w:style w:type="paragraph" w:customStyle="1" w:styleId="D83AB1597A134189A8E48942ADA554DC">
    <w:name w:val="D83AB1597A134189A8E48942ADA554DC"/>
    <w:rsid w:val="00730040"/>
  </w:style>
  <w:style w:type="paragraph" w:customStyle="1" w:styleId="9F4C72432078497EB803F81DE898FFE5">
    <w:name w:val="9F4C72432078497EB803F81DE898FFE5"/>
    <w:rsid w:val="00D539D7"/>
  </w:style>
  <w:style w:type="paragraph" w:customStyle="1" w:styleId="ABB80791E3F840C6828669D1D28CC3D1">
    <w:name w:val="ABB80791E3F840C6828669D1D28CC3D1"/>
    <w:rsid w:val="00FB2717"/>
    <w:pPr>
      <w:spacing w:after="160" w:line="259" w:lineRule="auto"/>
    </w:pPr>
  </w:style>
  <w:style w:type="paragraph" w:customStyle="1" w:styleId="E41C8243067D4E06842025BA05E6A619">
    <w:name w:val="E41C8243067D4E06842025BA05E6A619"/>
    <w:rsid w:val="00FB2717"/>
    <w:pPr>
      <w:spacing w:after="160" w:line="259" w:lineRule="auto"/>
    </w:pPr>
  </w:style>
  <w:style w:type="paragraph" w:customStyle="1" w:styleId="42062DA5D96D464FA9CA623360F0CB31">
    <w:name w:val="42062DA5D96D464FA9CA623360F0CB31"/>
    <w:rsid w:val="00FB2717"/>
    <w:pPr>
      <w:spacing w:after="160" w:line="259" w:lineRule="auto"/>
    </w:pPr>
  </w:style>
  <w:style w:type="paragraph" w:customStyle="1" w:styleId="43EB022FECB547F29DA0A64E6D83D3B2">
    <w:name w:val="43EB022FECB547F29DA0A64E6D83D3B2"/>
    <w:rsid w:val="00FB2717"/>
    <w:pPr>
      <w:spacing w:after="160" w:line="259" w:lineRule="auto"/>
    </w:pPr>
  </w:style>
  <w:style w:type="paragraph" w:customStyle="1" w:styleId="6E9AB271C9A849AFA85DE19A22139CC9">
    <w:name w:val="6E9AB271C9A849AFA85DE19A22139CC9"/>
    <w:rsid w:val="00FB2717"/>
    <w:pPr>
      <w:spacing w:after="160" w:line="259" w:lineRule="auto"/>
    </w:pPr>
  </w:style>
  <w:style w:type="paragraph" w:customStyle="1" w:styleId="19CF88B22CFF457DAF3CBFF947E3845C">
    <w:name w:val="19CF88B22CFF457DAF3CBFF947E3845C"/>
    <w:rsid w:val="00FB2717"/>
    <w:pPr>
      <w:spacing w:after="160" w:line="259" w:lineRule="auto"/>
    </w:pPr>
  </w:style>
  <w:style w:type="paragraph" w:customStyle="1" w:styleId="6EDFC7A470E54480B9D7A047D68050B3">
    <w:name w:val="6EDFC7A470E54480B9D7A047D68050B3"/>
    <w:rsid w:val="00FB271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root>
  <noticeInformation>
    <noticeDate>2019-10-23</noticeDate>
    <noticeNumber>Web-??</noticeNumber>
    <noticeType>RN-</noticeType>
  </noticeInformation>
</root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B4AA2CC4D474382B7D04F0AB43125" ma:contentTypeVersion="0" ma:contentTypeDescription="Create a new document." ma:contentTypeScope="" ma:versionID="3cd4b4dd1b4c36a973ac907c4dc38ae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0E5BD9B-2162-4325-AFEE-9FE01F1CA5C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D4F624-8C51-466A-BBFC-B1A6FCE01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3A2F3-085C-42CE-B03C-92C1FC19DCF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D6155B6F-3DC9-45F8-AC2C-D273D2609EB2}">
  <ds:schemaRefs/>
</ds:datastoreItem>
</file>

<file path=customXml/itemProps5.xml><?xml version="1.0" encoding="utf-8"?>
<ds:datastoreItem xmlns:ds="http://schemas.openxmlformats.org/officeDocument/2006/customXml" ds:itemID="{6EBEFF30-35A1-4B4F-96AA-07FB95AF9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574AB161-F982-4FD6-9920-E7FA2D37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 TEMPLATE v4.1</Template>
  <TotalTime>25</TotalTime>
  <Pages>8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RN TEMPLATE v4.120121023)</vt:lpstr>
    </vt:vector>
  </TitlesOfParts>
  <Company>USDA Forest Service</Company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 TEMPLATE v4.120121023)</dc:title>
  <dc:creator>USDA Forest Service;schorampalli@fs.fed.us</dc:creator>
  <cp:keywords>RN, LEM, ARN, Release Notice, Live Environment Modification, Application Release Notice</cp:keywords>
  <cp:lastModifiedBy>Suresh Chorampalli</cp:lastModifiedBy>
  <cp:revision>3</cp:revision>
  <cp:lastPrinted>2010-06-29T21:37:00Z</cp:lastPrinted>
  <dcterms:created xsi:type="dcterms:W3CDTF">2019-10-23T22:14:00Z</dcterms:created>
  <dcterms:modified xsi:type="dcterms:W3CDTF">2019-10-23T22:38:00Z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0x0101004D4B4AA2CC4D474382B7D04F0AB43125</vt:lpwstr>
  </property>
  <property fmtid="{D5CDD505-2E9C-101B-9397-08002B2CF9AE}" pid="3" name="Order">
    <vt:r8>300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CopySource">
    <vt:lpwstr>http://fsteams.fs.fed.us/sites/qaops/Shared Documents/Working Documents/RN-TEMPLATE.dotx</vt:lpwstr>
  </property>
  <property fmtid="{D5CDD505-2E9C-101B-9397-08002B2CF9AE}" pid="7" name="xd_ProgID">
    <vt:lpwstr/>
  </property>
</Properties>
</file>